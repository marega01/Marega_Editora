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2CFD1" w14:textId="1BBC7C6E" w:rsidR="00007B1D" w:rsidRDefault="00CB769A">
      <w:r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456E8C" wp14:editId="28FE5A9C">
                <wp:simplePos x="0" y="0"/>
                <wp:positionH relativeFrom="margin">
                  <wp:posOffset>1187367</wp:posOffset>
                </wp:positionH>
                <wp:positionV relativeFrom="paragraph">
                  <wp:posOffset>-6571</wp:posOffset>
                </wp:positionV>
                <wp:extent cx="5813425" cy="874644"/>
                <wp:effectExtent l="0" t="0" r="0" b="1905"/>
                <wp:wrapNone/>
                <wp:docPr id="27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874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2E1BC1" w14:textId="3EEB6F89" w:rsidR="00EC159D" w:rsidRPr="00CB769A" w:rsidRDefault="00CB769A" w:rsidP="00850B79">
                            <w:pPr>
                              <w:widowControl w:val="0"/>
                              <w:spacing w:line="1360" w:lineRule="exact"/>
                              <w:jc w:val="right"/>
                              <w:rPr>
                                <w:rFonts w:ascii="Arial" w:hAnsi="Arial" w:cs="Arial"/>
                                <w:color w:val="002060"/>
                                <w:w w:val="90"/>
                                <w:sz w:val="132"/>
                                <w:szCs w:val="132"/>
                                <w:lang w:val="en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002060"/>
                                <w:w w:val="90"/>
                                <w:sz w:val="96"/>
                                <w:szCs w:val="96"/>
                                <w:lang w:bidi="en-GB"/>
                              </w:rPr>
                              <w:t>Mozpreprint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56E8C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93.5pt;margin-top:-.5pt;width:457.75pt;height:68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" filled="f" fillcolor="#fffffe" stroked="f" strokecolor="#212120" insetpen="t">
                <v:textbox inset="2.88pt,2.88pt,2.88pt,2.88pt">
                  <w:txbxContent>
                    <w:p w14:paraId="4B2E1BC1" w14:textId="3EEB6F89" w:rsidR="00EC159D" w:rsidRPr="00CB769A" w:rsidRDefault="00CB769A" w:rsidP="00850B79">
                      <w:pPr>
                        <w:widowControl w:val="0"/>
                        <w:spacing w:line="1360" w:lineRule="exact"/>
                        <w:jc w:val="right"/>
                        <w:rPr>
                          <w:rFonts w:ascii="Arial" w:hAnsi="Arial" w:cs="Arial"/>
                          <w:color w:val="002060"/>
                          <w:w w:val="90"/>
                          <w:sz w:val="132"/>
                          <w:szCs w:val="132"/>
                          <w:lang w:val="en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002060"/>
                          <w:w w:val="90"/>
                          <w:sz w:val="96"/>
                          <w:szCs w:val="96"/>
                          <w:lang w:bidi="en-GB"/>
                        </w:rPr>
                        <w:t>Mozpreprint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612A50F4" wp14:editId="619863B2">
                <wp:simplePos x="0" y="0"/>
                <wp:positionH relativeFrom="margin">
                  <wp:align>left</wp:align>
                </wp:positionH>
                <wp:positionV relativeFrom="paragraph">
                  <wp:posOffset>9387</wp:posOffset>
                </wp:positionV>
                <wp:extent cx="7100570" cy="1208571"/>
                <wp:effectExtent l="0" t="0" r="5080" b="0"/>
                <wp:wrapNone/>
                <wp:docPr id="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0570" cy="1208571"/>
                        </a:xfrm>
                        <a:custGeom>
                          <a:avLst/>
                          <a:gdLst>
                            <a:gd name="T0" fmla="*/ 0 w 2448"/>
                            <a:gd name="T1" fmla="*/ 0 h 650"/>
                            <a:gd name="T2" fmla="*/ 0 w 2448"/>
                            <a:gd name="T3" fmla="*/ 650 h 650"/>
                            <a:gd name="T4" fmla="*/ 2448 w 2448"/>
                            <a:gd name="T5" fmla="*/ 466 h 650"/>
                            <a:gd name="T6" fmla="*/ 2448 w 2448"/>
                            <a:gd name="T7" fmla="*/ 0 h 650"/>
                            <a:gd name="T8" fmla="*/ 0 w 2448"/>
                            <a:gd name="T9" fmla="*/ 0 h 6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48" h="650">
                              <a:moveTo>
                                <a:pt x="0" y="0"/>
                              </a:moveTo>
                              <a:cubicBezTo>
                                <a:pt x="0" y="650"/>
                                <a:pt x="0" y="650"/>
                                <a:pt x="0" y="650"/>
                              </a:cubicBezTo>
                              <a:cubicBezTo>
                                <a:pt x="914" y="423"/>
                                <a:pt x="1786" y="414"/>
                                <a:pt x="2448" y="466"/>
                              </a:cubicBezTo>
                              <a:cubicBezTo>
                                <a:pt x="2448" y="0"/>
                                <a:pt x="2448" y="0"/>
                                <a:pt x="2448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3D0AE" id="Freeform 6" o:spid="_x0000_s1026" style="position:absolute;margin-left:0;margin-top:.75pt;width:559.1pt;height:95.15pt;z-index:25165619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448,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" path="m,c,650,,650,,650,914,423,1786,414,2448,466,2448,,2448,,2448,l,xe" fillcolor="#92d050" stroked="f">
                <v:path arrowok="t" o:connecttype="custom" o:connectlocs="0,0;0,1208571;7100570,866452;7100570,0;0,0" o:connectangles="0,0,0,0,0"/>
                <w10:wrap anchorx="margin"/>
              </v:shape>
            </w:pict>
          </mc:Fallback>
        </mc:AlternateContent>
      </w:r>
      <w:r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1EB6C953" wp14:editId="5CD9F2CA">
                <wp:simplePos x="0" y="0"/>
                <wp:positionH relativeFrom="margin">
                  <wp:posOffset>184868</wp:posOffset>
                </wp:positionH>
                <wp:positionV relativeFrom="paragraph">
                  <wp:posOffset>17890</wp:posOffset>
                </wp:positionV>
                <wp:extent cx="7340600" cy="1033670"/>
                <wp:effectExtent l="0" t="0" r="12700" b="1460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0600" cy="1033670"/>
                          <a:chOff x="0" y="0"/>
                          <a:chExt cx="7565208" cy="914310"/>
                        </a:xfrm>
                      </wpg:grpSpPr>
                      <wps:wsp>
                        <wps:cNvPr id="38" name="Freeform 44"/>
                        <wps:cNvSpPr>
                          <a:spLocks/>
                        </wps:cNvSpPr>
                        <wps:spPr bwMode="auto">
                          <a:xfrm>
                            <a:off x="0" y="174172"/>
                            <a:ext cx="7540625" cy="66484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15 h 215"/>
                              <a:gd name="T2" fmla="*/ 2448 w 2448"/>
                              <a:gd name="T3" fmla="*/ 108 h 2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15">
                                <a:moveTo>
                                  <a:pt x="0" y="215"/>
                                </a:moveTo>
                                <a:cubicBezTo>
                                  <a:pt x="947" y="0"/>
                                  <a:pt x="1842" y="35"/>
                                  <a:pt x="2448" y="10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5"/>
                        <wps:cNvSpPr>
                          <a:spLocks/>
                        </wps:cNvSpPr>
                        <wps:spPr bwMode="auto">
                          <a:xfrm>
                            <a:off x="0" y="141514"/>
                            <a:ext cx="7543800" cy="772795"/>
                          </a:xfrm>
                          <a:custGeom>
                            <a:avLst/>
                            <a:gdLst>
                              <a:gd name="T0" fmla="*/ 0 w 2449"/>
                              <a:gd name="T1" fmla="*/ 250 h 250"/>
                              <a:gd name="T2" fmla="*/ 2449 w 2449"/>
                              <a:gd name="T3" fmla="*/ 54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9" h="250">
                                <a:moveTo>
                                  <a:pt x="0" y="250"/>
                                </a:moveTo>
                                <a:cubicBezTo>
                                  <a:pt x="938" y="0"/>
                                  <a:pt x="1835" y="2"/>
                                  <a:pt x="2449" y="5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40625" cy="736600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71 h 238"/>
                              <a:gd name="T2" fmla="*/ 0 w 2448"/>
                              <a:gd name="T3" fmla="*/ 238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38">
                                <a:moveTo>
                                  <a:pt x="2448" y="71"/>
                                </a:moveTo>
                                <a:cubicBezTo>
                                  <a:pt x="1835" y="12"/>
                                  <a:pt x="939" y="0"/>
                                  <a:pt x="0" y="23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7"/>
                        <wps:cNvSpPr>
                          <a:spLocks/>
                        </wps:cNvSpPr>
                        <wps:spPr bwMode="auto">
                          <a:xfrm>
                            <a:off x="0" y="108857"/>
                            <a:ext cx="7540625" cy="73279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37 h 237"/>
                              <a:gd name="T2" fmla="*/ 2448 w 2448"/>
                              <a:gd name="T3" fmla="*/ 75 h 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37">
                                <a:moveTo>
                                  <a:pt x="0" y="237"/>
                                </a:moveTo>
                                <a:cubicBezTo>
                                  <a:pt x="940" y="0"/>
                                  <a:pt x="1835" y="15"/>
                                  <a:pt x="2448" y="7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8"/>
                        <wps:cNvSpPr>
                          <a:spLocks/>
                        </wps:cNvSpPr>
                        <wps:spPr bwMode="auto">
                          <a:xfrm>
                            <a:off x="24583" y="178345"/>
                            <a:ext cx="7540625" cy="73596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38 h 238"/>
                              <a:gd name="T2" fmla="*/ 2448 w 2448"/>
                              <a:gd name="T3" fmla="*/ 70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38">
                                <a:moveTo>
                                  <a:pt x="0" y="238"/>
                                </a:moveTo>
                                <a:cubicBezTo>
                                  <a:pt x="939" y="0"/>
                                  <a:pt x="1834" y="12"/>
                                  <a:pt x="2448" y="7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ACAC34" id="Group 50" o:spid="_x0000_s1026" style="position:absolute;margin-left:14.55pt;margin-top:1.4pt;width:578pt;height:81.4pt;z-index:251657215;mso-position-horizontal-relative:margin;mso-width-relative:margin;mso-height-relative:margin" coordsize="75652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">
                <v:shape id="Freeform 44" o:spid="_x0000_s1027" style="position:absolute;top:1741;width:75406;height:6649;visibility:visible;mso-wrap-style:square;v-text-anchor:top" coordsize="2448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" path="m,215c947,,1842,35,2448,108e" filled="f" fillcolor="#fffffe" strokecolor="#fffffe" strokeweight=".5pt">
                  <v:stroke joinstyle="miter"/>
                  <v:shadow color="#8c8682"/>
                  <v:path arrowok="t" o:connecttype="custom" o:connectlocs="0,664845;7540625,333969" o:connectangles="0,0"/>
                </v:shape>
                <v:shape id="Freeform 45" o:spid="_x0000_s1028" style="position:absolute;top:1415;width:75438;height:7728;visibility:visible;mso-wrap-style:square;v-text-anchor:top" coordsize="2449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" path="m,250c938,,1835,2,2449,54e" filled="f" fillcolor="#fffffe" strokecolor="#fffffe" strokeweight=".5pt">
                  <v:stroke joinstyle="miter"/>
                  <v:shadow color="#8c8682"/>
                  <v:path arrowok="t" o:connecttype="custom" o:connectlocs="0,772795;7543800,166924" o:connectangles="0,0"/>
                </v:shape>
                <v:shape id="Freeform 46" o:spid="_x0000_s1029" style="position:absolute;width:75406;height:7366;visibility:visible;mso-wrap-style:square;v-text-anchor:top" coordsize="2448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" path="m2448,71c1835,12,939,,,238e" filled="f" fillcolor="#fffffe" strokecolor="#efb32f" strokeweight=".5pt">
                  <v:stroke joinstyle="miter"/>
                  <v:shadow color="#8c8682"/>
                  <v:path arrowok="t" o:connecttype="custom" o:connectlocs="7540625,219742;0,736600" o:connectangles="0,0"/>
                </v:shape>
                <v:shape id="Freeform 47" o:spid="_x0000_s1030" style="position:absolute;top:1088;width:75406;height:7328;visibility:visible;mso-wrap-style:square;v-text-anchor:top" coordsize="2448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" path="m,237c940,,1835,15,2448,75e" filled="f" fillcolor="#fffffe" strokecolor="#fffffe" strokeweight=".5pt">
                  <v:stroke joinstyle="miter"/>
                  <v:shadow color="#8c8682"/>
                  <v:path arrowok="t" o:connecttype="custom" o:connectlocs="0,732790;7540625,231896" o:connectangles="0,0"/>
                </v:shape>
                <v:shape id="Freeform 48" o:spid="_x0000_s1031" style="position:absolute;left:245;top:1783;width:75407;height:7360;visibility:visible;mso-wrap-style:square;v-text-anchor:top" coordsize="2448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" path="m,238c939,,1834,12,2448,70e" filled="f" fillcolor="#fffffe" strokecolor="#efb32f" strokeweight=".5pt">
                  <v:stroke joinstyle="miter"/>
                  <v:shadow color="#8c8682"/>
                  <v:path arrowok="t" o:connecttype="custom" o:connectlocs="0,735965;7540625,216460" o:connectangles="0,0"/>
                </v:shape>
                <w10:wrap anchorx="margin"/>
              </v:group>
            </w:pict>
          </mc:Fallback>
        </mc:AlternateContent>
      </w:r>
      <w:r w:rsidR="00421260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F8E07E" wp14:editId="583FE63F">
                <wp:simplePos x="0" y="0"/>
                <wp:positionH relativeFrom="column">
                  <wp:posOffset>196850</wp:posOffset>
                </wp:positionH>
                <wp:positionV relativeFrom="paragraph">
                  <wp:posOffset>160020</wp:posOffset>
                </wp:positionV>
                <wp:extent cx="571500" cy="228600"/>
                <wp:effectExtent l="0" t="0" r="0" b="0"/>
                <wp:wrapNone/>
                <wp:docPr id="34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C9219" w14:textId="77777777" w:rsidR="00EC159D" w:rsidRDefault="00EC159D" w:rsidP="00EC159D">
                            <w:pPr>
                              <w:widowControl w:val="0"/>
                              <w:spacing w:line="16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E3640"/>
                                <w:spacing w:val="20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ISSUE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8E07E" id="Text Box 40" o:spid="_x0000_s1027" type="#_x0000_t202" style="position:absolute;margin-left:15.5pt;margin-top:12.6pt;width:4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" filled="f" fillcolor="#fffffe" stroked="f" strokecolor="#212120" insetpen="t">
                <v:textbox inset="2.88pt,2.88pt,2.88pt,2.88pt">
                  <w:txbxContent>
                    <w:p w14:paraId="5D9C9219" w14:textId="77777777" w:rsidR="00EC159D" w:rsidRDefault="00EC159D" w:rsidP="00EC159D">
                      <w:pPr>
                        <w:widowControl w:val="0"/>
                        <w:spacing w:line="160" w:lineRule="exact"/>
                        <w:rPr>
                          <w:rFonts w:ascii="Arial" w:hAnsi="Arial" w:cs="Arial"/>
                          <w:color w:val="2E3640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2E3640"/>
                          <w:spacing w:val="20"/>
                          <w:w w:val="90"/>
                          <w:sz w:val="14"/>
                          <w:szCs w:val="14"/>
                          <w:lang w:bidi="en-GB"/>
                        </w:rP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="00421260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0CBE02" wp14:editId="09E229F2">
                <wp:simplePos x="0" y="0"/>
                <wp:positionH relativeFrom="column">
                  <wp:posOffset>196850</wp:posOffset>
                </wp:positionH>
                <wp:positionV relativeFrom="paragraph">
                  <wp:posOffset>775970</wp:posOffset>
                </wp:positionV>
                <wp:extent cx="571500" cy="342900"/>
                <wp:effectExtent l="0" t="0" r="0" b="0"/>
                <wp:wrapNone/>
                <wp:docPr id="3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B5F8E8" w14:textId="77777777" w:rsidR="00EC159D" w:rsidRDefault="00EC159D" w:rsidP="00EC159D">
                            <w:pPr>
                              <w:widowControl w:val="0"/>
                              <w:spacing w:line="16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E3640"/>
                                <w:spacing w:val="20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MONTH</w:t>
                            </w:r>
                            <w:r>
                              <w:rPr>
                                <w:rFonts w:ascii="Arial" w:eastAsia="Arial" w:hAnsi="Arial" w:cs="Arial"/>
                                <w:color w:val="2E3640"/>
                                <w:spacing w:val="20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br/>
                              <w:t>YEAR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CBE02" id="Text Box 41" o:spid="_x0000_s1028" type="#_x0000_t202" style="position:absolute;margin-left:15.5pt;margin-top:61.1pt;width:4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" filled="f" fillcolor="#fffffe" stroked="f" strokecolor="#212120" insetpen="t">
                <v:textbox inset="2.88pt,2.88pt,2.88pt,2.88pt">
                  <w:txbxContent>
                    <w:p w14:paraId="70B5F8E8" w14:textId="77777777" w:rsidR="00EC159D" w:rsidRDefault="00EC159D" w:rsidP="00EC159D">
                      <w:pPr>
                        <w:widowControl w:val="0"/>
                        <w:spacing w:line="160" w:lineRule="exact"/>
                        <w:rPr>
                          <w:rFonts w:ascii="Arial" w:hAnsi="Arial" w:cs="Arial"/>
                          <w:color w:val="2E3640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2E3640"/>
                          <w:spacing w:val="20"/>
                          <w:w w:val="90"/>
                          <w:sz w:val="14"/>
                          <w:szCs w:val="14"/>
                          <w:lang w:bidi="en-GB"/>
                        </w:rPr>
                        <w:t>MONTH</w:t>
                      </w:r>
                      <w:r>
                        <w:rPr>
                          <w:rFonts w:ascii="Arial" w:eastAsia="Arial" w:hAnsi="Arial" w:cs="Arial"/>
                          <w:color w:val="2E3640"/>
                          <w:spacing w:val="20"/>
                          <w:w w:val="90"/>
                          <w:sz w:val="14"/>
                          <w:szCs w:val="14"/>
                          <w:lang w:bidi="en-GB"/>
                        </w:rPr>
                        <w:br/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421260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FECE0" wp14:editId="33A9CC12">
                <wp:simplePos x="0" y="0"/>
                <wp:positionH relativeFrom="column">
                  <wp:posOffset>153670</wp:posOffset>
                </wp:positionH>
                <wp:positionV relativeFrom="paragraph">
                  <wp:posOffset>291878</wp:posOffset>
                </wp:positionV>
                <wp:extent cx="571500" cy="514350"/>
                <wp:effectExtent l="0" t="0" r="0" b="0"/>
                <wp:wrapNone/>
                <wp:docPr id="3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D7463F" w14:textId="3D410A3F" w:rsidR="00EC159D" w:rsidRDefault="00EC159D" w:rsidP="00EC159D">
                            <w:pPr>
                              <w:widowControl w:val="0"/>
                              <w:spacing w:line="76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72"/>
                                <w:szCs w:val="72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pacing w:val="20"/>
                                <w:w w:val="90"/>
                                <w:sz w:val="72"/>
                                <w:szCs w:val="72"/>
                                <w:lang w:bidi="en-GB"/>
                              </w:rPr>
                              <w:t>0</w:t>
                            </w:r>
                            <w:r w:rsidR="00CB769A">
                              <w:rPr>
                                <w:rFonts w:ascii="Arial" w:eastAsia="Arial" w:hAnsi="Arial" w:cs="Arial"/>
                                <w:color w:val="FFFFFE"/>
                                <w:spacing w:val="20"/>
                                <w:w w:val="90"/>
                                <w:sz w:val="72"/>
                                <w:szCs w:val="72"/>
                                <w:lang w:bidi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FECE0" id="Text Box 42" o:spid="_x0000_s1029" type="#_x0000_t202" style="position:absolute;margin-left:12.1pt;margin-top:23pt;width:45pt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" filled="f" fillcolor="#fffffe" stroked="f" strokecolor="#212120" insetpen="t">
                <v:textbox inset="2.88pt,2.88pt,2.88pt,2.88pt">
                  <w:txbxContent>
                    <w:p w14:paraId="6FD7463F" w14:textId="3D410A3F" w:rsidR="00EC159D" w:rsidRDefault="00EC159D" w:rsidP="00EC159D">
                      <w:pPr>
                        <w:widowControl w:val="0"/>
                        <w:spacing w:line="760" w:lineRule="exact"/>
                        <w:rPr>
                          <w:rFonts w:ascii="Arial" w:hAnsi="Arial" w:cs="Arial"/>
                          <w:color w:val="FFFFFE"/>
                          <w:w w:val="90"/>
                          <w:sz w:val="72"/>
                          <w:szCs w:val="72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pacing w:val="20"/>
                          <w:w w:val="90"/>
                          <w:sz w:val="72"/>
                          <w:szCs w:val="72"/>
                          <w:lang w:bidi="en-GB"/>
                        </w:rPr>
                        <w:t>0</w:t>
                      </w:r>
                      <w:r w:rsidR="00CB769A">
                        <w:rPr>
                          <w:rFonts w:ascii="Arial" w:eastAsia="Arial" w:hAnsi="Arial" w:cs="Arial"/>
                          <w:color w:val="FFFFFE"/>
                          <w:spacing w:val="20"/>
                          <w:w w:val="90"/>
                          <w:sz w:val="72"/>
                          <w:szCs w:val="72"/>
                          <w:lang w:bidi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ABB76F7" w14:textId="1B01F372" w:rsidR="00007B1D" w:rsidRDefault="00850B79">
      <w:r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9EFFE" wp14:editId="4A6E24B3">
                <wp:simplePos x="0" y="0"/>
                <wp:positionH relativeFrom="margin">
                  <wp:align>right</wp:align>
                </wp:positionH>
                <wp:positionV relativeFrom="paragraph">
                  <wp:posOffset>2610513</wp:posOffset>
                </wp:positionV>
                <wp:extent cx="5796556" cy="6663193"/>
                <wp:effectExtent l="0" t="0" r="0" b="4445"/>
                <wp:wrapNone/>
                <wp:docPr id="4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556" cy="6663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E4D35C" w14:textId="468D5B32" w:rsidR="00E169C4" w:rsidRPr="00E169C4" w:rsidRDefault="00E169C4" w:rsidP="00E164FB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pacing w:val="8"/>
                                <w:w w:val="90"/>
                                <w:sz w:val="20"/>
                                <w:szCs w:val="20"/>
                                <w:lang w:val="pt-PT" w:bidi="en-GB"/>
                              </w:rPr>
                            </w:pPr>
                            <w:r w:rsidRPr="00E169C4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pacing w:val="8"/>
                                <w:w w:val="90"/>
                                <w:sz w:val="20"/>
                                <w:szCs w:val="20"/>
                                <w:lang w:val="pt-PT" w:bidi="en-GB"/>
                              </w:rPr>
                              <w:t>R</w:t>
                            </w:r>
                            <w:r w:rsidRPr="00E169C4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pacing w:val="8"/>
                                <w:w w:val="90"/>
                                <w:sz w:val="20"/>
                                <w:szCs w:val="20"/>
                                <w:lang w:val="pt-PT" w:bidi="en-GB"/>
                              </w:rPr>
                              <w:t>esumo:</w:t>
                            </w:r>
                          </w:p>
                          <w:p w14:paraId="4A85D4E0" w14:textId="749D2F70" w:rsidR="00EC159D" w:rsidRPr="00E169C4" w:rsidRDefault="00E169C4" w:rsidP="00850B79">
                            <w:pPr>
                              <w:widowControl w:val="0"/>
                              <w:spacing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E169C4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0"/>
                                <w:szCs w:val="20"/>
                                <w:lang w:val="pt-PT" w:bidi="en-GB"/>
                              </w:rPr>
                              <w:t>Contexto:</w:t>
                            </w:r>
                            <w:r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Volutpat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mos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lobortis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dignissim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acsi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roto modo.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ingenium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tristique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elit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natu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meus.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Molior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capio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lorem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commodo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mara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genitus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</w:t>
                            </w:r>
                            <w:r w:rsidRPr="00E169C4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0"/>
                                <w:szCs w:val="20"/>
                                <w:lang w:val="pt-PT" w:bidi="en-GB"/>
                              </w:rPr>
                              <w:t>Objectivos:</w:t>
                            </w:r>
                            <w:r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Suscipit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vicis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praesent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epulae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validus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indoles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duis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genitus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</w:t>
                            </w:r>
                            <w:r w:rsidR="00EC159D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Sed, </w:t>
                            </w:r>
                            <w:proofErr w:type="spellStart"/>
                            <w:r w:rsidR="00EC159D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conventio</w:t>
                            </w:r>
                            <w:proofErr w:type="spellEnd"/>
                            <w:r w:rsidR="00EC159D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, </w:t>
                            </w:r>
                            <w:proofErr w:type="spellStart"/>
                            <w:r w:rsidR="00EC159D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aliquip</w:t>
                            </w:r>
                            <w:proofErr w:type="spellEnd"/>
                            <w:r w:rsidR="00EC159D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accumsan</w:t>
                            </w:r>
                            <w:proofErr w:type="spellEnd"/>
                            <w:r w:rsidR="00EC159D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adipiscing</w:t>
                            </w:r>
                            <w:proofErr w:type="spellEnd"/>
                            <w:r w:rsidR="00EC159D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augue</w:t>
                            </w:r>
                            <w:proofErr w:type="spellEnd"/>
                            <w:r w:rsidR="00EC159D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blandit</w:t>
                            </w:r>
                            <w:proofErr w:type="spellEnd"/>
                            <w:r w:rsidR="00EC159D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 minim abbas </w:t>
                            </w:r>
                            <w:proofErr w:type="spellStart"/>
                            <w:r w:rsidR="00EC159D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oppeto</w:t>
                            </w:r>
                            <w:proofErr w:type="spellEnd"/>
                            <w:r w:rsidR="00EC159D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commoveo</w:t>
                            </w:r>
                            <w:proofErr w:type="spellEnd"/>
                            <w:r w:rsidR="00EC159D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.</w:t>
                            </w:r>
                            <w:r w:rsidR="00850B79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Volutpat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mos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lobortis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dignissim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acsi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roto modo.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ingenium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tristique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elit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natu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meus.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0"/>
                                <w:szCs w:val="20"/>
                                <w:lang w:val="pt-PT" w:bidi="en-GB"/>
                              </w:rPr>
                              <w:t>Metodos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0"/>
                                <w:szCs w:val="20"/>
                                <w:lang w:val="pt-PT" w:bidi="en-GB"/>
                              </w:rPr>
                              <w:t>:</w:t>
                            </w:r>
                            <w:r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neo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adsum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odio, multo, in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commoveo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quibus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premo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tamen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Occuro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uxor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dolore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ut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praemitto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opto</w:t>
                            </w:r>
                            <w:proofErr w:type="gram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si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sudo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opes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validus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Sino lenis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valetudo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ille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abbas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cogo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saluto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quod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esse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letatio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Letalis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nibh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iustum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transverbero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bene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dolore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modo.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meus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indoles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iaceo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secundum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dolus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demoveo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interdico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proprius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</w:t>
                            </w:r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In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os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magna.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Delenit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abdo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esse quia</w:t>
                            </w:r>
                            <w:proofErr w:type="gram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te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Ratis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ymo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venio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pala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damnum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aliquip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camur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nisl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voco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Adipiscing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magna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jumentum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volutpat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mos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lobortis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dignissim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acsi</w:t>
                            </w:r>
                            <w:proofErr w:type="spellEnd"/>
                            <w:r w:rsidR="00850B79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roto modo. </w:t>
                            </w:r>
                            <w:proofErr w:type="spellStart"/>
                            <w:r w:rsidR="00850B79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="00850B79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="00850B79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="00850B79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850B79"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quae.</w:t>
                            </w:r>
                            <w:r w:rsidRPr="00E169C4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0"/>
                                <w:szCs w:val="20"/>
                                <w:lang w:val="pt-PT" w:bidi="en-GB"/>
                              </w:rPr>
                              <w:t>Resultados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0"/>
                                <w:szCs w:val="20"/>
                                <w:lang w:val="pt-PT" w:bidi="en-GB"/>
                              </w:rPr>
                              <w:t xml:space="preserve"> esperados:</w:t>
                            </w:r>
                            <w:r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In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os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magna.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Delenit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abdo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esse quia</w:t>
                            </w:r>
                            <w:proofErr w:type="gram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te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Ratis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ymo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venio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pala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damnum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aliquip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camur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nisl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voco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Adipiscing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magna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jumentum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volutpat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mos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lobortis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dignissim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acsi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roto modo.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Feugait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 in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obruo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quae</w:t>
                            </w:r>
                            <w:proofErr w:type="spellEnd"/>
                            <w:r w:rsidR="00EC159D"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.</w:t>
                            </w:r>
                          </w:p>
                          <w:p w14:paraId="207A78F8" w14:textId="60EFCB7E" w:rsidR="00E164FB" w:rsidRDefault="00E164FB" w:rsidP="00850B79">
                            <w:pPr>
                              <w:widowControl w:val="0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E169C4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pt-PT"/>
                              </w:rPr>
                              <w:t xml:space="preserve">Palavras-Chave: </w:t>
                            </w:r>
                            <w:r w:rsidR="00E169C4" w:rsidRPr="00E169C4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pt-PT"/>
                              </w:rPr>
                              <w:t>A</w:t>
                            </w:r>
                            <w:r w:rsidR="00E169C4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pt-PT"/>
                              </w:rPr>
                              <w:t xml:space="preserve">----------. </w:t>
                            </w:r>
                            <w:r w:rsidR="00E169C4" w:rsidRPr="00E169C4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pt-PT"/>
                              </w:rPr>
                              <w:t>B---------. C-</w:t>
                            </w:r>
                            <w:r w:rsidR="00E169C4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pt-PT"/>
                              </w:rPr>
                              <w:t>----------. D----------. E----------</w:t>
                            </w:r>
                          </w:p>
                          <w:p w14:paraId="1FAA7ACA" w14:textId="23EBC38F" w:rsidR="00850B79" w:rsidRDefault="00850B79" w:rsidP="00E164F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pt-PT"/>
                              </w:rPr>
                              <w:t>Abstract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pt-PT"/>
                              </w:rPr>
                              <w:t xml:space="preserve">: </w:t>
                            </w:r>
                          </w:p>
                          <w:p w14:paraId="44DF9457" w14:textId="77777777" w:rsidR="00850B79" w:rsidRPr="00E169C4" w:rsidRDefault="00850B79" w:rsidP="00850B79">
                            <w:pPr>
                              <w:widowControl w:val="0"/>
                              <w:spacing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E169C4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0"/>
                                <w:szCs w:val="20"/>
                                <w:lang w:val="pt-PT" w:bidi="en-GB"/>
                              </w:rPr>
                              <w:t>Contexto:</w:t>
                            </w:r>
                            <w:r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Volutpat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mos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lobortis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dignissim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acsi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roto modo.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ingenium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tristique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elit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natu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meus.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Molior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capio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lorem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commodo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mara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genitus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</w:t>
                            </w:r>
                            <w:r w:rsidRPr="00E169C4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0"/>
                                <w:szCs w:val="20"/>
                                <w:lang w:val="pt-PT" w:bidi="en-GB"/>
                              </w:rPr>
                              <w:t>Objectivos:</w:t>
                            </w:r>
                            <w:r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Suscipit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vicis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praesent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epulae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validus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indoles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duis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genitus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</w:t>
                            </w:r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Sed, </w:t>
                            </w:r>
                            <w:proofErr w:type="spellStart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conventio</w:t>
                            </w:r>
                            <w:proofErr w:type="spellEnd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, </w:t>
                            </w:r>
                            <w:proofErr w:type="spellStart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aliquip</w:t>
                            </w:r>
                            <w:proofErr w:type="spellEnd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accumsan</w:t>
                            </w:r>
                            <w:proofErr w:type="spellEnd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adipiscing</w:t>
                            </w:r>
                            <w:proofErr w:type="spellEnd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augue</w:t>
                            </w:r>
                            <w:proofErr w:type="spellEnd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blandit</w:t>
                            </w:r>
                            <w:proofErr w:type="spellEnd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 minim abbas </w:t>
                            </w:r>
                            <w:proofErr w:type="spellStart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oppeto</w:t>
                            </w:r>
                            <w:proofErr w:type="spellEnd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commoveo</w:t>
                            </w:r>
                            <w:proofErr w:type="spellEnd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.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Volutpat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mos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lobortis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dignissim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acsi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roto modo.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ingenium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tristique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elit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natu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meus.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0"/>
                                <w:szCs w:val="20"/>
                                <w:lang w:val="pt-PT" w:bidi="en-GB"/>
                              </w:rPr>
                              <w:t>Metodos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0"/>
                                <w:szCs w:val="20"/>
                                <w:lang w:val="pt-PT" w:bidi="en-GB"/>
                              </w:rPr>
                              <w:t>:</w:t>
                            </w:r>
                            <w:r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neo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adsum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odio, multo, in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commoveo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quibus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premo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tamen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Occuro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uxor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dolore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ut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praemitto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opto</w:t>
                            </w:r>
                            <w:proofErr w:type="gram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si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sudo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opes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validus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Sino lenis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valetudo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ille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abbas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cogo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saluto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quod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esse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letatio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Letalis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nibh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iustum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transverbero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bene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dolore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modo.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meus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indoles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iaceo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secundum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dolus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demoveo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interdico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proprius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In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os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magna.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Delenit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abdo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esse quia</w:t>
                            </w:r>
                            <w:proofErr w:type="gram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te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Ratis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ymo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venio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pala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damnum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aliquip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camur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nisl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voco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Adipiscing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magna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jumentum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volutpat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mos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lobortis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dignissim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acsi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roto modo. </w:t>
                            </w:r>
                            <w:proofErr w:type="spellStart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850B79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quae.</w:t>
                            </w:r>
                            <w:r w:rsidRPr="00E169C4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0"/>
                                <w:szCs w:val="20"/>
                                <w:lang w:val="pt-PT" w:bidi="en-GB"/>
                              </w:rPr>
                              <w:t>Resultados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b/>
                                <w:bCs/>
                                <w:sz w:val="20"/>
                                <w:szCs w:val="20"/>
                                <w:lang w:val="pt-PT" w:bidi="en-GB"/>
                              </w:rPr>
                              <w:t xml:space="preserve"> esperados:</w:t>
                            </w:r>
                            <w:r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In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os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magna.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Delenit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abdo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esse quia</w:t>
                            </w:r>
                            <w:proofErr w:type="gram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te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Ratis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ymo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venio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pala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damnum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aliquip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camur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nisl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voco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Adipiscing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magna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jumentum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volutpat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mos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lobortis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dignissim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>acsi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val="pt-PT" w:bidi="en-GB"/>
                              </w:rPr>
                              <w:t xml:space="preserve"> roto modo.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Feugait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 in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obruo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quae</w:t>
                            </w:r>
                            <w:proofErr w:type="spellEnd"/>
                            <w:r w:rsidRPr="00E169C4">
                              <w:rPr>
                                <w:rFonts w:asciiTheme="majorHAnsi" w:eastAsia="Arial" w:hAnsiTheme="majorHAnsi" w:cstheme="majorHAnsi"/>
                                <w:sz w:val="20"/>
                                <w:szCs w:val="20"/>
                                <w:lang w:bidi="en-GB"/>
                              </w:rPr>
                              <w:t>.</w:t>
                            </w:r>
                          </w:p>
                          <w:p w14:paraId="62E52D74" w14:textId="77777777" w:rsidR="00850B79" w:rsidRDefault="00850B79" w:rsidP="00850B79">
                            <w:pPr>
                              <w:widowControl w:val="0"/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E169C4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pt-PT"/>
                              </w:rPr>
                              <w:t>Palavras-Chave: 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pt-PT"/>
                              </w:rPr>
                              <w:t xml:space="preserve">----------. </w:t>
                            </w:r>
                            <w:r w:rsidRPr="00E169C4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pt-PT"/>
                              </w:rPr>
                              <w:t>B---------. C-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pt-PT"/>
                              </w:rPr>
                              <w:t>----------. D----------. E----------</w:t>
                            </w:r>
                          </w:p>
                          <w:p w14:paraId="0A4E7F92" w14:textId="77777777" w:rsidR="00850B79" w:rsidRPr="00E169C4" w:rsidRDefault="00850B79" w:rsidP="00E164FB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EFFE" id="Text Box 37" o:spid="_x0000_s1030" type="#_x0000_t202" style="position:absolute;margin-left:405.2pt;margin-top:205.55pt;width:456.4pt;height:524.6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" filled="f" fillcolor="#fffffe" stroked="f" strokecolor="#212120" insetpen="t">
                <v:textbox inset="2.88pt,2.88pt,2.88pt,2.88pt">
                  <w:txbxContent>
                    <w:p w14:paraId="55E4D35C" w14:textId="468D5B32" w:rsidR="00E169C4" w:rsidRPr="00E169C4" w:rsidRDefault="00E169C4" w:rsidP="00E164FB">
                      <w:pPr>
                        <w:widowControl w:val="0"/>
                        <w:spacing w:line="360" w:lineRule="exact"/>
                        <w:jc w:val="both"/>
                        <w:rPr>
                          <w:rFonts w:asciiTheme="majorHAnsi" w:eastAsia="Arial" w:hAnsiTheme="majorHAnsi" w:cstheme="majorHAnsi"/>
                          <w:b/>
                          <w:bCs/>
                          <w:spacing w:val="8"/>
                          <w:w w:val="90"/>
                          <w:sz w:val="20"/>
                          <w:szCs w:val="20"/>
                          <w:lang w:val="pt-PT" w:bidi="en-GB"/>
                        </w:rPr>
                      </w:pPr>
                      <w:r w:rsidRPr="00E169C4">
                        <w:rPr>
                          <w:rFonts w:asciiTheme="majorHAnsi" w:eastAsia="Arial" w:hAnsiTheme="majorHAnsi" w:cstheme="majorHAnsi"/>
                          <w:b/>
                          <w:bCs/>
                          <w:spacing w:val="8"/>
                          <w:w w:val="90"/>
                          <w:sz w:val="20"/>
                          <w:szCs w:val="20"/>
                          <w:lang w:val="pt-PT" w:bidi="en-GB"/>
                        </w:rPr>
                        <w:t>R</w:t>
                      </w:r>
                      <w:r w:rsidRPr="00E169C4">
                        <w:rPr>
                          <w:rFonts w:asciiTheme="majorHAnsi" w:eastAsia="Arial" w:hAnsiTheme="majorHAnsi" w:cstheme="majorHAnsi"/>
                          <w:b/>
                          <w:bCs/>
                          <w:spacing w:val="8"/>
                          <w:w w:val="90"/>
                          <w:sz w:val="20"/>
                          <w:szCs w:val="20"/>
                          <w:lang w:val="pt-PT" w:bidi="en-GB"/>
                        </w:rPr>
                        <w:t>esumo:</w:t>
                      </w:r>
                    </w:p>
                    <w:p w14:paraId="4A85D4E0" w14:textId="749D2F70" w:rsidR="00EC159D" w:rsidRPr="00E169C4" w:rsidRDefault="00E169C4" w:rsidP="00850B79">
                      <w:pPr>
                        <w:widowControl w:val="0"/>
                        <w:spacing w:line="240" w:lineRule="auto"/>
                        <w:jc w:val="both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E169C4">
                        <w:rPr>
                          <w:rFonts w:asciiTheme="majorHAnsi" w:eastAsia="Arial" w:hAnsiTheme="majorHAnsi" w:cstheme="majorHAnsi"/>
                          <w:b/>
                          <w:bCs/>
                          <w:sz w:val="20"/>
                          <w:szCs w:val="20"/>
                          <w:lang w:val="pt-PT" w:bidi="en-GB"/>
                        </w:rPr>
                        <w:t>Contexto:</w:t>
                      </w:r>
                      <w:r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Volutpat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mos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neque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nulla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lobortis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dignissim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conventio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torqueo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acsi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roto modo.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Feugait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obruo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quae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ingenium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tristique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elit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vel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natu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meus.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Molior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torqueo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capio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velit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loquor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aptent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lorem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erat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feugiat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pneum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commodo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vel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obruo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mara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genitus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</w:t>
                      </w:r>
                      <w:r w:rsidRPr="00E169C4">
                        <w:rPr>
                          <w:rFonts w:asciiTheme="majorHAnsi" w:eastAsia="Arial" w:hAnsiTheme="majorHAnsi" w:cstheme="majorHAnsi"/>
                          <w:b/>
                          <w:bCs/>
                          <w:sz w:val="20"/>
                          <w:szCs w:val="20"/>
                          <w:lang w:val="pt-PT" w:bidi="en-GB"/>
                        </w:rPr>
                        <w:t>Objectivos:</w:t>
                      </w:r>
                      <w:r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Suscipit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vicis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praesent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erat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feugait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epulae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validus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indoles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duis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enim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consequat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genitus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</w:t>
                      </w:r>
                      <w:r w:rsidR="00EC159D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Sed, </w:t>
                      </w:r>
                      <w:proofErr w:type="spellStart"/>
                      <w:r w:rsidR="00EC159D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conventio</w:t>
                      </w:r>
                      <w:proofErr w:type="spellEnd"/>
                      <w:r w:rsidR="00EC159D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, </w:t>
                      </w:r>
                      <w:proofErr w:type="spellStart"/>
                      <w:r w:rsidR="00EC159D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aliquip</w:t>
                      </w:r>
                      <w:proofErr w:type="spellEnd"/>
                      <w:r w:rsidR="00EC159D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 </w:t>
                      </w:r>
                      <w:proofErr w:type="spellStart"/>
                      <w:r w:rsidR="00EC159D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accumsan</w:t>
                      </w:r>
                      <w:proofErr w:type="spellEnd"/>
                      <w:r w:rsidR="00EC159D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 </w:t>
                      </w:r>
                      <w:proofErr w:type="spellStart"/>
                      <w:r w:rsidR="00EC159D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adipiscing</w:t>
                      </w:r>
                      <w:proofErr w:type="spellEnd"/>
                      <w:r w:rsidR="00EC159D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 </w:t>
                      </w:r>
                      <w:proofErr w:type="spellStart"/>
                      <w:r w:rsidR="00EC159D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augue</w:t>
                      </w:r>
                      <w:proofErr w:type="spellEnd"/>
                      <w:r w:rsidR="00EC159D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 </w:t>
                      </w:r>
                      <w:proofErr w:type="spellStart"/>
                      <w:r w:rsidR="00EC159D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blandit</w:t>
                      </w:r>
                      <w:proofErr w:type="spellEnd"/>
                      <w:r w:rsidR="00EC159D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 minim abbas </w:t>
                      </w:r>
                      <w:proofErr w:type="spellStart"/>
                      <w:r w:rsidR="00EC159D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oppeto</w:t>
                      </w:r>
                      <w:proofErr w:type="spellEnd"/>
                      <w:r w:rsidR="00EC159D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 </w:t>
                      </w:r>
                      <w:proofErr w:type="spellStart"/>
                      <w:r w:rsidR="00EC159D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commoveo</w:t>
                      </w:r>
                      <w:proofErr w:type="spellEnd"/>
                      <w:r w:rsidR="00EC159D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.</w:t>
                      </w:r>
                      <w:r w:rsidR="00850B79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Volutpat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mos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at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neque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nulla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lobortis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dignissim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conventio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torqueo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acsi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roto modo.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Feugait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obruo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quae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ingenium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tristique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elit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vel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natu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meus.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b/>
                          <w:bCs/>
                          <w:sz w:val="20"/>
                          <w:szCs w:val="20"/>
                          <w:lang w:val="pt-PT" w:bidi="en-GB"/>
                        </w:rPr>
                        <w:t>Metodos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b/>
                          <w:bCs/>
                          <w:sz w:val="20"/>
                          <w:szCs w:val="20"/>
                          <w:lang w:val="pt-PT" w:bidi="en-GB"/>
                        </w:rPr>
                        <w:t>:</w:t>
                      </w:r>
                      <w:r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Enim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neo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velit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adsum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odio, multo, in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commoveo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quibus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premo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tamen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erat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huic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Occuro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uxor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dolore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ut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praemitto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gram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opto</w:t>
                      </w:r>
                      <w:proofErr w:type="gram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si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sudo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opes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feugiat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iriure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validus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Sino lenis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vulputate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valetudo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ille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abbas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cogo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saluto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quod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esse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illum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letatio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conventio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Letalis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nibh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iustum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transverbero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bene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erat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vulputate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enim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dolore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modo.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Loquor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vulputate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meus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indoles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iaceo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secundum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dolus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demoveo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interdico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proprius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</w:t>
                      </w:r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In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consequat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os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quae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nulla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magna.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Delenit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abdo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gram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esse quia</w:t>
                      </w:r>
                      <w:proofErr w:type="gram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te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huic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Ratis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neque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ymo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venio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illum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pala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damnum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pneum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Aptent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nulla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aliquip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camur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consequat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aptent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nisl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voco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Adipiscing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magna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jumentum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velit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iriure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volutpat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mos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at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neque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nulla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lobortis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dignissim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conventio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torqueo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acsi</w:t>
                      </w:r>
                      <w:proofErr w:type="spellEnd"/>
                      <w:r w:rsidR="00850B79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roto modo. </w:t>
                      </w:r>
                      <w:proofErr w:type="spellStart"/>
                      <w:r w:rsidR="00850B79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Feugait</w:t>
                      </w:r>
                      <w:proofErr w:type="spellEnd"/>
                      <w:r w:rsidR="00850B79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="00850B79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obruo</w:t>
                      </w:r>
                      <w:proofErr w:type="spellEnd"/>
                      <w:r w:rsidR="00850B79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850B79"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quae.</w:t>
                      </w:r>
                      <w:r w:rsidRPr="00E169C4">
                        <w:rPr>
                          <w:rFonts w:asciiTheme="majorHAnsi" w:eastAsia="Arial" w:hAnsiTheme="majorHAnsi" w:cstheme="majorHAnsi"/>
                          <w:b/>
                          <w:bCs/>
                          <w:sz w:val="20"/>
                          <w:szCs w:val="20"/>
                          <w:lang w:val="pt-PT" w:bidi="en-GB"/>
                        </w:rPr>
                        <w:t>Resultados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b/>
                          <w:bCs/>
                          <w:sz w:val="20"/>
                          <w:szCs w:val="20"/>
                          <w:lang w:val="pt-PT" w:bidi="en-GB"/>
                        </w:rPr>
                        <w:t xml:space="preserve"> esperados:</w:t>
                      </w:r>
                      <w:r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In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consequat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os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quae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nulla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magna.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Delenit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abdo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gram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esse quia</w:t>
                      </w:r>
                      <w:proofErr w:type="gram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te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huic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Ratis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neque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ymo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venio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illum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pala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damnum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pneum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Aptent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nulla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aliquip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camur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consequat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aptent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nisl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voco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Adipiscing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magna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jumentum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velit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iriure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volutpat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mos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neque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nulla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lobortis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dignissim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conventio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torqueo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acsi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roto modo.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Feugait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 in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obruo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 </w:t>
                      </w:r>
                      <w:proofErr w:type="spellStart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quae</w:t>
                      </w:r>
                      <w:proofErr w:type="spellEnd"/>
                      <w:r w:rsidR="00EC159D"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.</w:t>
                      </w:r>
                    </w:p>
                    <w:p w14:paraId="207A78F8" w14:textId="60EFCB7E" w:rsidR="00E164FB" w:rsidRDefault="00E164FB" w:rsidP="00850B79">
                      <w:pPr>
                        <w:widowControl w:val="0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pt-PT"/>
                        </w:rPr>
                      </w:pPr>
                      <w:r w:rsidRPr="00E169C4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pt-PT"/>
                        </w:rPr>
                        <w:t xml:space="preserve">Palavras-Chave: </w:t>
                      </w:r>
                      <w:r w:rsidR="00E169C4" w:rsidRPr="00E169C4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pt-PT"/>
                        </w:rPr>
                        <w:t>A</w:t>
                      </w:r>
                      <w:r w:rsidR="00E169C4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pt-PT"/>
                        </w:rPr>
                        <w:t xml:space="preserve">----------. </w:t>
                      </w:r>
                      <w:r w:rsidR="00E169C4" w:rsidRPr="00E169C4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pt-PT"/>
                        </w:rPr>
                        <w:t>B---------. C-</w:t>
                      </w:r>
                      <w:r w:rsidR="00E169C4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pt-PT"/>
                        </w:rPr>
                        <w:t>----------. D----------. E----------</w:t>
                      </w:r>
                    </w:p>
                    <w:p w14:paraId="1FAA7ACA" w14:textId="23EBC38F" w:rsidR="00850B79" w:rsidRDefault="00850B79" w:rsidP="00E164FB">
                      <w:pPr>
                        <w:widowControl w:val="0"/>
                        <w:spacing w:line="320" w:lineRule="exact"/>
                        <w:jc w:val="both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pt-PT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pt-PT"/>
                        </w:rPr>
                        <w:t>Abstract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pt-PT"/>
                        </w:rPr>
                        <w:t xml:space="preserve">: </w:t>
                      </w:r>
                    </w:p>
                    <w:p w14:paraId="44DF9457" w14:textId="77777777" w:rsidR="00850B79" w:rsidRPr="00E169C4" w:rsidRDefault="00850B79" w:rsidP="00850B79">
                      <w:pPr>
                        <w:widowControl w:val="0"/>
                        <w:spacing w:line="240" w:lineRule="auto"/>
                        <w:jc w:val="both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E169C4">
                        <w:rPr>
                          <w:rFonts w:asciiTheme="majorHAnsi" w:eastAsia="Arial" w:hAnsiTheme="majorHAnsi" w:cstheme="majorHAnsi"/>
                          <w:b/>
                          <w:bCs/>
                          <w:sz w:val="20"/>
                          <w:szCs w:val="20"/>
                          <w:lang w:val="pt-PT" w:bidi="en-GB"/>
                        </w:rPr>
                        <w:t>Contexto:</w:t>
                      </w:r>
                      <w:r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Volutpat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mos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neque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nulla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lobortis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dignissim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conventio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torqueo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acsi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roto modo.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Feugait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obruo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quae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ingenium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tristique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elit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vel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natu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meus.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Molior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torqueo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capio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velit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loquor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aptent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lorem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erat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feugiat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pneum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commodo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vel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obruo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mara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genitus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</w:t>
                      </w:r>
                      <w:r w:rsidRPr="00E169C4">
                        <w:rPr>
                          <w:rFonts w:asciiTheme="majorHAnsi" w:eastAsia="Arial" w:hAnsiTheme="majorHAnsi" w:cstheme="majorHAnsi"/>
                          <w:b/>
                          <w:bCs/>
                          <w:sz w:val="20"/>
                          <w:szCs w:val="20"/>
                          <w:lang w:val="pt-PT" w:bidi="en-GB"/>
                        </w:rPr>
                        <w:t>Objectivos:</w:t>
                      </w:r>
                      <w:r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Suscipit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vicis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praesent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erat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feugait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epulae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validus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indoles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duis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enim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consequat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genitus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</w:t>
                      </w:r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Sed, </w:t>
                      </w:r>
                      <w:proofErr w:type="spellStart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conventio</w:t>
                      </w:r>
                      <w:proofErr w:type="spellEnd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, </w:t>
                      </w:r>
                      <w:proofErr w:type="spellStart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aliquip</w:t>
                      </w:r>
                      <w:proofErr w:type="spellEnd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 </w:t>
                      </w:r>
                      <w:proofErr w:type="spellStart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accumsan</w:t>
                      </w:r>
                      <w:proofErr w:type="spellEnd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 </w:t>
                      </w:r>
                      <w:proofErr w:type="spellStart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adipiscing</w:t>
                      </w:r>
                      <w:proofErr w:type="spellEnd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 </w:t>
                      </w:r>
                      <w:proofErr w:type="spellStart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augue</w:t>
                      </w:r>
                      <w:proofErr w:type="spellEnd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 </w:t>
                      </w:r>
                      <w:proofErr w:type="spellStart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blandit</w:t>
                      </w:r>
                      <w:proofErr w:type="spellEnd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 minim abbas </w:t>
                      </w:r>
                      <w:proofErr w:type="spellStart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oppeto</w:t>
                      </w:r>
                      <w:proofErr w:type="spellEnd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 </w:t>
                      </w:r>
                      <w:proofErr w:type="spellStart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commoveo</w:t>
                      </w:r>
                      <w:proofErr w:type="spellEnd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.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Volutpat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mos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neque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nulla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lobortis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dignissim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conventio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torqueo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acsi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roto modo.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Feugait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obruo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quae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ingenium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tristique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elit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vel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natu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meus.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b/>
                          <w:bCs/>
                          <w:sz w:val="20"/>
                          <w:szCs w:val="20"/>
                          <w:lang w:val="pt-PT" w:bidi="en-GB"/>
                        </w:rPr>
                        <w:t>Metodos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b/>
                          <w:bCs/>
                          <w:sz w:val="20"/>
                          <w:szCs w:val="20"/>
                          <w:lang w:val="pt-PT" w:bidi="en-GB"/>
                        </w:rPr>
                        <w:t>:</w:t>
                      </w:r>
                      <w:r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Enim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neo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velit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adsum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odio, multo, in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commoveo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quibus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premo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tamen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erat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huic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Occuro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uxor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dolore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ut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praemitto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gram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opto</w:t>
                      </w:r>
                      <w:proofErr w:type="gram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si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sudo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opes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feugiat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iriure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validus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Sino lenis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vulputate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valetudo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ille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abbas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cogo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saluto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quod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esse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illum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letatio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conventio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Letalis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nibh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iustum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transverbero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bene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erat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vulputate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enim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dolore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modo.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Loquor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vulputate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meus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indoles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iaceo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secundum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dolus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demoveo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interdico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proprius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In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consequat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os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quae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nulla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magna.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Delenit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abdo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gram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esse quia</w:t>
                      </w:r>
                      <w:proofErr w:type="gram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te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huic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Ratis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neque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ymo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venio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illum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pala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damnum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pneum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Aptent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nulla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aliquip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camur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consequat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aptent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nisl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voco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Adipiscing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magna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jumentum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velit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iriure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volutpat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mos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neque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nulla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lobortis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dignissim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conventio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torqueo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acsi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roto modo. </w:t>
                      </w:r>
                      <w:proofErr w:type="spellStart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Feugait</w:t>
                      </w:r>
                      <w:proofErr w:type="spellEnd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obruo</w:t>
                      </w:r>
                      <w:proofErr w:type="spellEnd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850B79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quae.</w:t>
                      </w:r>
                      <w:r w:rsidRPr="00E169C4">
                        <w:rPr>
                          <w:rFonts w:asciiTheme="majorHAnsi" w:eastAsia="Arial" w:hAnsiTheme="majorHAnsi" w:cstheme="majorHAnsi"/>
                          <w:b/>
                          <w:bCs/>
                          <w:sz w:val="20"/>
                          <w:szCs w:val="20"/>
                          <w:lang w:val="pt-PT" w:bidi="en-GB"/>
                        </w:rPr>
                        <w:t>Resultados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b/>
                          <w:bCs/>
                          <w:sz w:val="20"/>
                          <w:szCs w:val="20"/>
                          <w:lang w:val="pt-PT" w:bidi="en-GB"/>
                        </w:rPr>
                        <w:t xml:space="preserve"> esperados:</w:t>
                      </w:r>
                      <w:r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In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consequat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os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quae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nulla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magna.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Delenit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abdo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gram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esse quia</w:t>
                      </w:r>
                      <w:proofErr w:type="gram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te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huic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Ratis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neque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ymo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venio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illum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pala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damnum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pneum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Aptent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nulla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aliquip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camur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consequat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aptent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nisl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voco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Adipiscing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magna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jumentum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velit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iriure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volutpat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mos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neque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nulla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lobortis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dignissim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conventio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torqueo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>acsi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val="pt-PT" w:bidi="en-GB"/>
                        </w:rPr>
                        <w:t xml:space="preserve"> roto modo.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Feugait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 in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obruo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 xml:space="preserve"> </w:t>
                      </w:r>
                      <w:proofErr w:type="spellStart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quae</w:t>
                      </w:r>
                      <w:proofErr w:type="spellEnd"/>
                      <w:r w:rsidRPr="00E169C4">
                        <w:rPr>
                          <w:rFonts w:asciiTheme="majorHAnsi" w:eastAsia="Arial" w:hAnsiTheme="majorHAnsi" w:cstheme="majorHAnsi"/>
                          <w:sz w:val="20"/>
                          <w:szCs w:val="20"/>
                          <w:lang w:bidi="en-GB"/>
                        </w:rPr>
                        <w:t>.</w:t>
                      </w:r>
                    </w:p>
                    <w:p w14:paraId="62E52D74" w14:textId="77777777" w:rsidR="00850B79" w:rsidRDefault="00850B79" w:rsidP="00850B79">
                      <w:pPr>
                        <w:widowControl w:val="0"/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pt-PT"/>
                        </w:rPr>
                      </w:pPr>
                      <w:r w:rsidRPr="00E169C4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pt-PT"/>
                        </w:rPr>
                        <w:t>Palavras-Chave: A</w:t>
                      </w:r>
                      <w:r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pt-PT"/>
                        </w:rPr>
                        <w:t xml:space="preserve">----------. </w:t>
                      </w:r>
                      <w:r w:rsidRPr="00E169C4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pt-PT"/>
                        </w:rPr>
                        <w:t>B---------. C-</w:t>
                      </w:r>
                      <w:r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pt-PT"/>
                        </w:rPr>
                        <w:t>----------. D----------. E----------</w:t>
                      </w:r>
                    </w:p>
                    <w:p w14:paraId="0A4E7F92" w14:textId="77777777" w:rsidR="00850B79" w:rsidRPr="00E169C4" w:rsidRDefault="00850B79" w:rsidP="00E164FB">
                      <w:pPr>
                        <w:widowControl w:val="0"/>
                        <w:spacing w:line="320" w:lineRule="exact"/>
                        <w:jc w:val="both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A6409" wp14:editId="15FB6038">
                <wp:simplePos x="0" y="0"/>
                <wp:positionH relativeFrom="margin">
                  <wp:align>left</wp:align>
                </wp:positionH>
                <wp:positionV relativeFrom="paragraph">
                  <wp:posOffset>2894633</wp:posOffset>
                </wp:positionV>
                <wp:extent cx="1371600" cy="1057523"/>
                <wp:effectExtent l="0" t="0" r="0" b="9525"/>
                <wp:wrapNone/>
                <wp:docPr id="3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057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B7C5BF" w14:textId="77777777" w:rsidR="00E164FB" w:rsidRPr="00850B79" w:rsidRDefault="00E164FB" w:rsidP="00850B79">
                            <w:pPr>
                              <w:widowControl w:val="0"/>
                              <w:spacing w:after="0" w:line="320" w:lineRule="exact"/>
                              <w:rPr>
                                <w:rFonts w:asciiTheme="majorHAnsi" w:eastAsia="Arial" w:hAnsiTheme="majorHAnsi" w:cstheme="majorHAnsi"/>
                                <w:spacing w:val="20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</w:pPr>
                            <w:r w:rsidRPr="00850B79">
                              <w:rPr>
                                <w:rFonts w:asciiTheme="majorHAnsi" w:eastAsia="Arial" w:hAnsiTheme="majorHAnsi" w:cstheme="majorHAnsi"/>
                                <w:spacing w:val="20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Submetido</w:t>
                            </w:r>
                            <w:r w:rsidRPr="00850B79">
                              <w:rPr>
                                <w:rFonts w:asciiTheme="majorHAnsi" w:eastAsia="Arial" w:hAnsiTheme="majorHAnsi" w:cstheme="majorHAnsi"/>
                                <w:spacing w:val="20"/>
                                <w:w w:val="90"/>
                                <w:sz w:val="24"/>
                                <w:szCs w:val="24"/>
                                <w:lang w:bidi="en-GB"/>
                              </w:rPr>
                              <w:t>:</w:t>
                            </w:r>
                            <w:r w:rsidRPr="00850B79">
                              <w:rPr>
                                <w:rFonts w:asciiTheme="majorHAnsi" w:eastAsia="Arial" w:hAnsiTheme="majorHAnsi" w:cstheme="majorHAnsi"/>
                                <w:spacing w:val="20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5/6/2024</w:t>
                            </w:r>
                          </w:p>
                          <w:p w14:paraId="40849345" w14:textId="77777777" w:rsidR="00E164FB" w:rsidRPr="00850B79" w:rsidRDefault="00E164FB" w:rsidP="00850B79">
                            <w:pPr>
                              <w:widowControl w:val="0"/>
                              <w:spacing w:after="0" w:line="320" w:lineRule="exact"/>
                              <w:rPr>
                                <w:rFonts w:asciiTheme="majorHAnsi" w:eastAsia="Arial" w:hAnsiTheme="majorHAnsi" w:cstheme="majorHAnsi"/>
                                <w:spacing w:val="20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</w:pPr>
                            <w:r w:rsidRPr="00850B79">
                              <w:rPr>
                                <w:rFonts w:asciiTheme="majorHAnsi" w:eastAsia="Arial" w:hAnsiTheme="majorHAnsi" w:cstheme="majorHAnsi"/>
                                <w:spacing w:val="20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>Aceite: 15/6/2024</w:t>
                            </w:r>
                          </w:p>
                          <w:p w14:paraId="7E4BDC64" w14:textId="3D97301B" w:rsidR="00EC159D" w:rsidRPr="00850B79" w:rsidRDefault="00E164FB" w:rsidP="00850B79">
                            <w:pPr>
                              <w:widowControl w:val="0"/>
                              <w:spacing w:after="0" w:line="320" w:lineRule="exac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850B79">
                              <w:rPr>
                                <w:rFonts w:asciiTheme="majorHAnsi" w:eastAsia="Arial" w:hAnsiTheme="majorHAnsi" w:cstheme="majorHAnsi"/>
                                <w:spacing w:val="20"/>
                                <w:w w:val="90"/>
                                <w:sz w:val="18"/>
                                <w:szCs w:val="18"/>
                                <w:lang w:bidi="en-GB"/>
                              </w:rPr>
                              <w:t xml:space="preserve">Publicado: 20/6/2024 </w:t>
                            </w:r>
                          </w:p>
                          <w:p w14:paraId="724EFA53" w14:textId="7B034322" w:rsidR="00850B79" w:rsidRPr="00850B79" w:rsidRDefault="00850B79" w:rsidP="00850B79">
                            <w:pPr>
                              <w:widowControl w:val="0"/>
                              <w:spacing w:after="0" w:line="320" w:lineRule="exac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en"/>
                              </w:rPr>
                            </w:pPr>
                            <w:proofErr w:type="spellStart"/>
                            <w:proofErr w:type="gramStart"/>
                            <w:r w:rsidRPr="00850B79">
                              <w:rPr>
                                <w:rFonts w:asciiTheme="majorHAnsi" w:hAnsiTheme="majorHAnsi" w:cstheme="majorHAnsi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Doi:</w:t>
                            </w:r>
                            <w:r w:rsidRPr="00850B7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en"/>
                              </w:rPr>
                              <w:t>xxxxxxxxxxxxxxxxxx</w:t>
                            </w:r>
                            <w:proofErr w:type="spellEnd"/>
                            <w:proofErr w:type="gramEnd"/>
                            <w:r w:rsidRPr="00850B7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</w:p>
                          <w:p w14:paraId="673FE2BA" w14:textId="1A7A8E8D" w:rsidR="00EC159D" w:rsidRPr="00850B79" w:rsidRDefault="00EC159D" w:rsidP="00EC159D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</w:pPr>
                            <w:r w:rsidRPr="00850B79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6409" id="Text Box 35" o:spid="_x0000_s1031" type="#_x0000_t202" style="position:absolute;margin-left:0;margin-top:227.9pt;width:108pt;height:83.2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" filled="f" fillcolor="#fffffe" stroked="f" strokecolor="#212120" insetpen="t">
                <v:textbox inset="2.88pt,2.88pt,2.88pt,2.88pt">
                  <w:txbxContent>
                    <w:p w14:paraId="7DB7C5BF" w14:textId="77777777" w:rsidR="00E164FB" w:rsidRPr="00850B79" w:rsidRDefault="00E164FB" w:rsidP="00850B79">
                      <w:pPr>
                        <w:widowControl w:val="0"/>
                        <w:spacing w:after="0" w:line="320" w:lineRule="exact"/>
                        <w:rPr>
                          <w:rFonts w:asciiTheme="majorHAnsi" w:eastAsia="Arial" w:hAnsiTheme="majorHAnsi" w:cstheme="majorHAnsi"/>
                          <w:spacing w:val="20"/>
                          <w:w w:val="90"/>
                          <w:sz w:val="18"/>
                          <w:szCs w:val="18"/>
                          <w:lang w:bidi="en-GB"/>
                        </w:rPr>
                      </w:pPr>
                      <w:r w:rsidRPr="00850B79">
                        <w:rPr>
                          <w:rFonts w:asciiTheme="majorHAnsi" w:eastAsia="Arial" w:hAnsiTheme="majorHAnsi" w:cstheme="majorHAnsi"/>
                          <w:spacing w:val="20"/>
                          <w:w w:val="90"/>
                          <w:sz w:val="18"/>
                          <w:szCs w:val="18"/>
                          <w:lang w:bidi="en-GB"/>
                        </w:rPr>
                        <w:t>Submetido</w:t>
                      </w:r>
                      <w:r w:rsidRPr="00850B79">
                        <w:rPr>
                          <w:rFonts w:asciiTheme="majorHAnsi" w:eastAsia="Arial" w:hAnsiTheme="majorHAnsi" w:cstheme="majorHAnsi"/>
                          <w:spacing w:val="20"/>
                          <w:w w:val="90"/>
                          <w:sz w:val="24"/>
                          <w:szCs w:val="24"/>
                          <w:lang w:bidi="en-GB"/>
                        </w:rPr>
                        <w:t>:</w:t>
                      </w:r>
                      <w:r w:rsidRPr="00850B79">
                        <w:rPr>
                          <w:rFonts w:asciiTheme="majorHAnsi" w:eastAsia="Arial" w:hAnsiTheme="majorHAnsi" w:cstheme="majorHAnsi"/>
                          <w:spacing w:val="20"/>
                          <w:w w:val="90"/>
                          <w:sz w:val="18"/>
                          <w:szCs w:val="18"/>
                          <w:lang w:bidi="en-GB"/>
                        </w:rPr>
                        <w:t>5/6/2024</w:t>
                      </w:r>
                    </w:p>
                    <w:p w14:paraId="40849345" w14:textId="77777777" w:rsidR="00E164FB" w:rsidRPr="00850B79" w:rsidRDefault="00E164FB" w:rsidP="00850B79">
                      <w:pPr>
                        <w:widowControl w:val="0"/>
                        <w:spacing w:after="0" w:line="320" w:lineRule="exact"/>
                        <w:rPr>
                          <w:rFonts w:asciiTheme="majorHAnsi" w:eastAsia="Arial" w:hAnsiTheme="majorHAnsi" w:cstheme="majorHAnsi"/>
                          <w:spacing w:val="20"/>
                          <w:w w:val="90"/>
                          <w:sz w:val="18"/>
                          <w:szCs w:val="18"/>
                          <w:lang w:bidi="en-GB"/>
                        </w:rPr>
                      </w:pPr>
                      <w:r w:rsidRPr="00850B79">
                        <w:rPr>
                          <w:rFonts w:asciiTheme="majorHAnsi" w:eastAsia="Arial" w:hAnsiTheme="majorHAnsi" w:cstheme="majorHAnsi"/>
                          <w:spacing w:val="20"/>
                          <w:w w:val="90"/>
                          <w:sz w:val="18"/>
                          <w:szCs w:val="18"/>
                          <w:lang w:bidi="en-GB"/>
                        </w:rPr>
                        <w:t>Aceite: 15/6/2024</w:t>
                      </w:r>
                    </w:p>
                    <w:p w14:paraId="7E4BDC64" w14:textId="3D97301B" w:rsidR="00EC159D" w:rsidRPr="00850B79" w:rsidRDefault="00E164FB" w:rsidP="00850B79">
                      <w:pPr>
                        <w:widowControl w:val="0"/>
                        <w:spacing w:after="0" w:line="320" w:lineRule="exact"/>
                        <w:rPr>
                          <w:rFonts w:asciiTheme="majorHAnsi" w:hAnsiTheme="majorHAnsi" w:cstheme="majorHAnsi"/>
                          <w:color w:val="FFFFFF" w:themeColor="background1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</w:pPr>
                      <w:r w:rsidRPr="00850B79">
                        <w:rPr>
                          <w:rFonts w:asciiTheme="majorHAnsi" w:eastAsia="Arial" w:hAnsiTheme="majorHAnsi" w:cstheme="majorHAnsi"/>
                          <w:spacing w:val="20"/>
                          <w:w w:val="90"/>
                          <w:sz w:val="18"/>
                          <w:szCs w:val="18"/>
                          <w:lang w:bidi="en-GB"/>
                        </w:rPr>
                        <w:t xml:space="preserve">Publicado: 20/6/2024 </w:t>
                      </w:r>
                    </w:p>
                    <w:p w14:paraId="724EFA53" w14:textId="7B034322" w:rsidR="00850B79" w:rsidRPr="00850B79" w:rsidRDefault="00850B79" w:rsidP="00850B79">
                      <w:pPr>
                        <w:widowControl w:val="0"/>
                        <w:spacing w:after="0" w:line="320" w:lineRule="exact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en"/>
                        </w:rPr>
                      </w:pPr>
                      <w:proofErr w:type="spellStart"/>
                      <w:proofErr w:type="gramStart"/>
                      <w:r w:rsidRPr="00850B79">
                        <w:rPr>
                          <w:rFonts w:asciiTheme="majorHAnsi" w:hAnsiTheme="majorHAnsi" w:cstheme="majorHAnsi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Doi:</w:t>
                      </w:r>
                      <w:r w:rsidRPr="00850B7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en"/>
                        </w:rPr>
                        <w:t>xxxxxxxxxxxxxxxxxx</w:t>
                      </w:r>
                      <w:proofErr w:type="spellEnd"/>
                      <w:proofErr w:type="gramEnd"/>
                      <w:r w:rsidRPr="00850B7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</w:p>
                    <w:p w14:paraId="673FE2BA" w14:textId="1A7A8E8D" w:rsidR="00EC159D" w:rsidRPr="00850B79" w:rsidRDefault="00EC159D" w:rsidP="00EC159D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</w:pPr>
                      <w:r w:rsidRPr="00850B79">
                        <w:rPr>
                          <w:rFonts w:ascii="Arial" w:hAnsi="Arial" w:cs="Arial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69C4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2D0D10" wp14:editId="4582416C">
                <wp:simplePos x="0" y="0"/>
                <wp:positionH relativeFrom="margin">
                  <wp:posOffset>160655</wp:posOffset>
                </wp:positionH>
                <wp:positionV relativeFrom="paragraph">
                  <wp:posOffset>1569720</wp:posOffset>
                </wp:positionV>
                <wp:extent cx="6773545" cy="842838"/>
                <wp:effectExtent l="0" t="0" r="8255" b="0"/>
                <wp:wrapNone/>
                <wp:docPr id="53975333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545" cy="842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E8CB06" w14:textId="3BB66665" w:rsidR="002C01FB" w:rsidRPr="00E169C4" w:rsidRDefault="002C01FB" w:rsidP="002C01F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</w:pPr>
                            <w:proofErr w:type="spellStart"/>
                            <w:r w:rsidRPr="00E169C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  <w:t>Aes</w:t>
                            </w:r>
                            <w:proofErr w:type="spellEnd"/>
                            <w:r w:rsidRPr="00E169C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  <w:t xml:space="preserve"> Alfredo Estevão Da Sinla</w:t>
                            </w:r>
                            <w:r w:rsidRPr="00E169C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val="pt-PT"/>
                              </w:rPr>
                              <w:t>1</w:t>
                            </w:r>
                            <w:r w:rsidRPr="00E169C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  <w:t xml:space="preserve">, </w:t>
                            </w:r>
                            <w:r w:rsidRPr="00E169C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  <w:t>Esperança Alfredo Muariva</w:t>
                            </w:r>
                            <w:r w:rsidRPr="00E169C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val="pt-PT"/>
                              </w:rPr>
                              <w:t>1</w:t>
                            </w:r>
                            <w:r w:rsidRPr="00E169C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  <w:t xml:space="preserve">, </w:t>
                            </w:r>
                            <w:r w:rsidRPr="00E169C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  <w:t>Jéssica Armando Da Rocha Ambrósio</w:t>
                            </w:r>
                            <w:r w:rsidRPr="00E169C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val="pt-PT"/>
                              </w:rPr>
                              <w:t>1</w:t>
                            </w:r>
                            <w:r w:rsidRPr="00E169C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  <w:lang w:val="pt-PT"/>
                              </w:rPr>
                              <w:t>, Abdoulaye Marega</w:t>
                            </w:r>
                            <w:r w:rsidRPr="00E169C4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val="pt-PT"/>
                              </w:rPr>
                              <w:t>2</w:t>
                            </w:r>
                          </w:p>
                          <w:p w14:paraId="4DE7C86D" w14:textId="45EA4F4D" w:rsidR="002C01FB" w:rsidRPr="00E169C4" w:rsidRDefault="002C01FB" w:rsidP="002C01F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E169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vertAlign w:val="superscript"/>
                                <w:lang w:val="pt-PT"/>
                              </w:rPr>
                              <w:t>1</w:t>
                            </w:r>
                            <w:r w:rsidRPr="00E169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pt-PT"/>
                              </w:rPr>
                              <w:t xml:space="preserve">Estudantes do </w:t>
                            </w:r>
                            <w:r w:rsidR="00E169C4" w:rsidRPr="00E169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pt-PT"/>
                              </w:rPr>
                              <w:t>2</w:t>
                            </w:r>
                            <w:r w:rsidRPr="00E169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pt-PT"/>
                              </w:rPr>
                              <w:t>º ano do curso de Medicina, cadeira d</w:t>
                            </w:r>
                            <w:r w:rsidR="00E169C4" w:rsidRPr="00E169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pt-PT"/>
                              </w:rPr>
                              <w:t>a</w:t>
                            </w:r>
                            <w:r w:rsidRPr="00E169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pt-PT"/>
                              </w:rPr>
                              <w:t xml:space="preserve"> saúde da comunidade, disciplina de Metodologia de investigação </w:t>
                            </w:r>
                            <w:proofErr w:type="gramStart"/>
                            <w:r w:rsidRPr="00E169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pt-PT"/>
                              </w:rPr>
                              <w:t>cientifica</w:t>
                            </w:r>
                            <w:proofErr w:type="gramEnd"/>
                            <w:r w:rsidRPr="00E169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pt-PT"/>
                              </w:rPr>
                              <w:t>.</w:t>
                            </w:r>
                            <w:r w:rsidR="00E169C4" w:rsidRPr="00E169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pt-PT"/>
                              </w:rPr>
                              <w:t xml:space="preserve"> Faculdade de </w:t>
                            </w:r>
                            <w:proofErr w:type="spellStart"/>
                            <w:r w:rsidR="00E169C4" w:rsidRPr="00E169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pt-PT"/>
                              </w:rPr>
                              <w:t>Ciencias</w:t>
                            </w:r>
                            <w:proofErr w:type="spellEnd"/>
                            <w:r w:rsidR="00E169C4" w:rsidRPr="00E169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pt-PT"/>
                              </w:rPr>
                              <w:t xml:space="preserve"> de Saúde da Universidade Lúrio, Nampula, Moçambique.</w:t>
                            </w:r>
                          </w:p>
                          <w:p w14:paraId="5652C133" w14:textId="6762345F" w:rsidR="00E169C4" w:rsidRPr="00E169C4" w:rsidRDefault="00E169C4" w:rsidP="002C01FB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E169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vertAlign w:val="superscript"/>
                                <w:lang w:val="pt-PT"/>
                              </w:rPr>
                              <w:t>2</w:t>
                            </w:r>
                            <w:r w:rsidRPr="00E169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pt-PT"/>
                              </w:rPr>
                              <w:t xml:space="preserve">MD, MSc, doutorando em doenças Tropicais e Saúde Global do IHMT, UNL, Portugal. Docente na Faculdade de </w:t>
                            </w:r>
                            <w:proofErr w:type="spellStart"/>
                            <w:r w:rsidRPr="00E169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pt-PT"/>
                              </w:rPr>
                              <w:t>Ciencias</w:t>
                            </w:r>
                            <w:proofErr w:type="spellEnd"/>
                            <w:r w:rsidRPr="00E169C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pt-PT"/>
                              </w:rPr>
                              <w:t xml:space="preserve"> de Saúde da Universidade Lúrio, Nampula, Moçambique</w:t>
                            </w:r>
                          </w:p>
                          <w:p w14:paraId="32AB16E1" w14:textId="77777777" w:rsidR="002C01FB" w:rsidRPr="00E169C4" w:rsidRDefault="002C01FB" w:rsidP="002C01FB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D0D10" id="Caixa de texto 2" o:spid="_x0000_s1032" type="#_x0000_t202" style="position:absolute;margin-left:12.65pt;margin-top:123.6pt;width:533.35pt;height:66.3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" fillcolor="white [3201]" stroked="f" strokeweight=".5pt">
                <v:textbox>
                  <w:txbxContent>
                    <w:p w14:paraId="20E8CB06" w14:textId="3BB66665" w:rsidR="002C01FB" w:rsidRPr="00E169C4" w:rsidRDefault="002C01FB" w:rsidP="002C01F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  <w:lang w:val="pt-PT"/>
                        </w:rPr>
                      </w:pPr>
                      <w:proofErr w:type="spellStart"/>
                      <w:r w:rsidRPr="00E169C4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  <w:lang w:val="pt-PT"/>
                        </w:rPr>
                        <w:t>Aes</w:t>
                      </w:r>
                      <w:proofErr w:type="spellEnd"/>
                      <w:r w:rsidRPr="00E169C4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  <w:lang w:val="pt-PT"/>
                        </w:rPr>
                        <w:t xml:space="preserve"> Alfredo Estevão Da Sinla</w:t>
                      </w:r>
                      <w:r w:rsidRPr="00E169C4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  <w:vertAlign w:val="superscript"/>
                          <w:lang w:val="pt-PT"/>
                        </w:rPr>
                        <w:t>1</w:t>
                      </w:r>
                      <w:r w:rsidRPr="00E169C4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  <w:lang w:val="pt-PT"/>
                        </w:rPr>
                        <w:t xml:space="preserve">, </w:t>
                      </w:r>
                      <w:r w:rsidRPr="00E169C4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  <w:lang w:val="pt-PT"/>
                        </w:rPr>
                        <w:t>Esperança Alfredo Muariva</w:t>
                      </w:r>
                      <w:r w:rsidRPr="00E169C4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  <w:vertAlign w:val="superscript"/>
                          <w:lang w:val="pt-PT"/>
                        </w:rPr>
                        <w:t>1</w:t>
                      </w:r>
                      <w:r w:rsidRPr="00E169C4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  <w:lang w:val="pt-PT"/>
                        </w:rPr>
                        <w:t xml:space="preserve">, </w:t>
                      </w:r>
                      <w:r w:rsidRPr="00E169C4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  <w:lang w:val="pt-PT"/>
                        </w:rPr>
                        <w:t>Jéssica Armando Da Rocha Ambrósio</w:t>
                      </w:r>
                      <w:r w:rsidRPr="00E169C4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  <w:vertAlign w:val="superscript"/>
                          <w:lang w:val="pt-PT"/>
                        </w:rPr>
                        <w:t>1</w:t>
                      </w:r>
                      <w:r w:rsidRPr="00E169C4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  <w:lang w:val="pt-PT"/>
                        </w:rPr>
                        <w:t>, Abdoulaye Marega</w:t>
                      </w:r>
                      <w:r w:rsidRPr="00E169C4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  <w:vertAlign w:val="superscript"/>
                          <w:lang w:val="pt-PT"/>
                        </w:rPr>
                        <w:t>2</w:t>
                      </w:r>
                    </w:p>
                    <w:p w14:paraId="4DE7C86D" w14:textId="45EA4F4D" w:rsidR="002C01FB" w:rsidRPr="00E169C4" w:rsidRDefault="002C01FB" w:rsidP="002C01F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pt-PT"/>
                        </w:rPr>
                      </w:pPr>
                      <w:r w:rsidRPr="00E169C4">
                        <w:rPr>
                          <w:rFonts w:asciiTheme="majorHAnsi" w:hAnsiTheme="majorHAnsi" w:cstheme="majorHAnsi"/>
                          <w:sz w:val="18"/>
                          <w:szCs w:val="18"/>
                          <w:vertAlign w:val="superscript"/>
                          <w:lang w:val="pt-PT"/>
                        </w:rPr>
                        <w:t>1</w:t>
                      </w:r>
                      <w:r w:rsidRPr="00E169C4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pt-PT"/>
                        </w:rPr>
                        <w:t xml:space="preserve">Estudantes do </w:t>
                      </w:r>
                      <w:r w:rsidR="00E169C4" w:rsidRPr="00E169C4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pt-PT"/>
                        </w:rPr>
                        <w:t>2</w:t>
                      </w:r>
                      <w:r w:rsidRPr="00E169C4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pt-PT"/>
                        </w:rPr>
                        <w:t>º ano do curso de Medicina, cadeira d</w:t>
                      </w:r>
                      <w:r w:rsidR="00E169C4" w:rsidRPr="00E169C4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pt-PT"/>
                        </w:rPr>
                        <w:t>a</w:t>
                      </w:r>
                      <w:r w:rsidRPr="00E169C4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pt-PT"/>
                        </w:rPr>
                        <w:t xml:space="preserve"> saúde da comunidade, disciplina de Metodologia de investigação </w:t>
                      </w:r>
                      <w:proofErr w:type="gramStart"/>
                      <w:r w:rsidRPr="00E169C4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pt-PT"/>
                        </w:rPr>
                        <w:t>cientifica</w:t>
                      </w:r>
                      <w:proofErr w:type="gramEnd"/>
                      <w:r w:rsidRPr="00E169C4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pt-PT"/>
                        </w:rPr>
                        <w:t>.</w:t>
                      </w:r>
                      <w:r w:rsidR="00E169C4" w:rsidRPr="00E169C4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pt-PT"/>
                        </w:rPr>
                        <w:t xml:space="preserve"> Faculdade de </w:t>
                      </w:r>
                      <w:proofErr w:type="spellStart"/>
                      <w:r w:rsidR="00E169C4" w:rsidRPr="00E169C4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pt-PT"/>
                        </w:rPr>
                        <w:t>Ciencias</w:t>
                      </w:r>
                      <w:proofErr w:type="spellEnd"/>
                      <w:r w:rsidR="00E169C4" w:rsidRPr="00E169C4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pt-PT"/>
                        </w:rPr>
                        <w:t xml:space="preserve"> de Saúde da Universidade Lúrio, Nampula, Moçambique.</w:t>
                      </w:r>
                    </w:p>
                    <w:p w14:paraId="5652C133" w14:textId="6762345F" w:rsidR="00E169C4" w:rsidRPr="00E169C4" w:rsidRDefault="00E169C4" w:rsidP="002C01FB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pt-PT"/>
                        </w:rPr>
                      </w:pPr>
                      <w:r w:rsidRPr="00E169C4">
                        <w:rPr>
                          <w:rFonts w:asciiTheme="majorHAnsi" w:hAnsiTheme="majorHAnsi" w:cstheme="majorHAnsi"/>
                          <w:sz w:val="18"/>
                          <w:szCs w:val="18"/>
                          <w:vertAlign w:val="superscript"/>
                          <w:lang w:val="pt-PT"/>
                        </w:rPr>
                        <w:t>2</w:t>
                      </w:r>
                      <w:r w:rsidRPr="00E169C4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pt-PT"/>
                        </w:rPr>
                        <w:t xml:space="preserve">MD, MSc, doutorando em doenças Tropicais e Saúde Global do IHMT, UNL, Portugal. Docente na Faculdade de </w:t>
                      </w:r>
                      <w:proofErr w:type="spellStart"/>
                      <w:r w:rsidRPr="00E169C4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pt-PT"/>
                        </w:rPr>
                        <w:t>Ciencias</w:t>
                      </w:r>
                      <w:proofErr w:type="spellEnd"/>
                      <w:r w:rsidRPr="00E169C4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pt-PT"/>
                        </w:rPr>
                        <w:t xml:space="preserve"> de Saúde da Universidade Lúrio, Nampula, Moçambique</w:t>
                      </w:r>
                    </w:p>
                    <w:p w14:paraId="32AB16E1" w14:textId="77777777" w:rsidR="002C01FB" w:rsidRPr="00E169C4" w:rsidRDefault="002C01FB" w:rsidP="002C01FB">
                      <w:pPr>
                        <w:spacing w:line="360" w:lineRule="auto"/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169C4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BDA066" wp14:editId="2F443003">
                <wp:simplePos x="0" y="0"/>
                <wp:positionH relativeFrom="column">
                  <wp:posOffset>136857</wp:posOffset>
                </wp:positionH>
                <wp:positionV relativeFrom="paragraph">
                  <wp:posOffset>830055</wp:posOffset>
                </wp:positionV>
                <wp:extent cx="6773545" cy="731520"/>
                <wp:effectExtent l="0" t="0" r="8255" b="0"/>
                <wp:wrapNone/>
                <wp:docPr id="125798203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3545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A169A" w14:textId="6E89D739" w:rsidR="00E164FB" w:rsidRPr="002C01FB" w:rsidRDefault="002C01FB" w:rsidP="002C01FB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2C01F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pt-PT"/>
                              </w:rPr>
                              <w:t>PROTOCOLO DE PESQUISA</w:t>
                            </w:r>
                          </w:p>
                          <w:p w14:paraId="26BEEECF" w14:textId="224AC732" w:rsidR="002C01FB" w:rsidRPr="002C01FB" w:rsidRDefault="002C01FB" w:rsidP="002C01FB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2C01F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lang w:val="pt-PT"/>
                              </w:rPr>
                              <w:t>ESTUDO DE FACTORES DE RISCO E PROTECTORES ASSOCIADOS A MALÁRIA NO BAIRRO DE MUATALA, CIDADE DE NAMPULA, MOÇAMBIQUE,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A066" id="_x0000_s1033" type="#_x0000_t202" style="position:absolute;margin-left:10.8pt;margin-top:65.35pt;width:533.35pt;height:57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" fillcolor="white [3201]" stroked="f" strokeweight=".5pt">
                <v:textbox>
                  <w:txbxContent>
                    <w:p w14:paraId="0F3A169A" w14:textId="6E89D739" w:rsidR="00E164FB" w:rsidRPr="002C01FB" w:rsidRDefault="002C01FB" w:rsidP="002C01FB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70C0"/>
                          <w:sz w:val="28"/>
                          <w:szCs w:val="28"/>
                          <w:lang w:val="pt-PT"/>
                        </w:rPr>
                      </w:pPr>
                      <w:r w:rsidRPr="002C01FB">
                        <w:rPr>
                          <w:rFonts w:asciiTheme="majorHAnsi" w:hAnsiTheme="majorHAnsi" w:cstheme="majorHAnsi"/>
                          <w:b/>
                          <w:bCs/>
                          <w:color w:val="0070C0"/>
                          <w:sz w:val="28"/>
                          <w:szCs w:val="28"/>
                          <w:lang w:val="pt-PT"/>
                        </w:rPr>
                        <w:t>PROTOCOLO DE PESQUISA</w:t>
                      </w:r>
                    </w:p>
                    <w:p w14:paraId="26BEEECF" w14:textId="224AC732" w:rsidR="002C01FB" w:rsidRPr="002C01FB" w:rsidRDefault="002C01FB" w:rsidP="002C01FB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70C0"/>
                          <w:sz w:val="28"/>
                          <w:szCs w:val="28"/>
                          <w:lang w:val="pt-PT"/>
                        </w:rPr>
                      </w:pPr>
                      <w:r w:rsidRPr="002C01FB">
                        <w:rPr>
                          <w:rFonts w:asciiTheme="majorHAnsi" w:hAnsiTheme="majorHAnsi" w:cstheme="majorHAnsi"/>
                          <w:b/>
                          <w:bCs/>
                          <w:color w:val="0070C0"/>
                          <w:sz w:val="24"/>
                          <w:szCs w:val="24"/>
                          <w:lang w:val="pt-PT"/>
                        </w:rPr>
                        <w:t>ESTUDO DE FACTORES DE RISCO E PROTECTORES ASSOCIADOS A MALÁRIA NO BAIRRO DE MUATALA, CIDADE DE NAMPULA, MOÇAMBIQUE, 2024</w:t>
                      </w:r>
                    </w:p>
                  </w:txbxContent>
                </v:textbox>
              </v:shape>
            </w:pict>
          </mc:Fallback>
        </mc:AlternateContent>
      </w:r>
      <w:r w:rsidR="00764C84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23AD7" wp14:editId="061AA1FB">
                <wp:simplePos x="0" y="0"/>
                <wp:positionH relativeFrom="column">
                  <wp:posOffset>6061710</wp:posOffset>
                </wp:positionH>
                <wp:positionV relativeFrom="paragraph">
                  <wp:posOffset>9446260</wp:posOffset>
                </wp:positionV>
                <wp:extent cx="1243330" cy="403225"/>
                <wp:effectExtent l="0" t="0" r="0" b="0"/>
                <wp:wrapNone/>
                <wp:docPr id="4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5F60A3" w14:textId="77777777" w:rsidR="00EC159D" w:rsidRDefault="00EC159D" w:rsidP="00EC159D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  <w:lang w:bidi="en-GB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23AD7" id="Text Box 18" o:spid="_x0000_s1034" type="#_x0000_t202" style="position:absolute;margin-left:477.3pt;margin-top:743.8pt;width:97.9pt;height:3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" filled="f" fillcolor="#fffffe" stroked="f" strokecolor="#212120" insetpen="t">
                <v:textbox inset="2.88pt,2.88pt,2.88pt,2.88pt">
                  <w:txbxContent>
                    <w:p w14:paraId="5E5F60A3" w14:textId="77777777" w:rsidR="00EC159D" w:rsidRDefault="00EC159D" w:rsidP="00EC159D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  <w:lang w:bidi="en-GB"/>
                        </w:rPr>
                        <w:t>technology</w:t>
                      </w:r>
                    </w:p>
                  </w:txbxContent>
                </v:textbox>
              </v:shape>
            </w:pict>
          </mc:Fallback>
        </mc:AlternateContent>
      </w:r>
      <w:r w:rsidR="00764C84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381935" wp14:editId="172BBB9B">
                <wp:simplePos x="0" y="0"/>
                <wp:positionH relativeFrom="column">
                  <wp:posOffset>5664835</wp:posOffset>
                </wp:positionH>
                <wp:positionV relativeFrom="paragraph">
                  <wp:posOffset>9347200</wp:posOffset>
                </wp:positionV>
                <wp:extent cx="363220" cy="392430"/>
                <wp:effectExtent l="0" t="0" r="0" b="0"/>
                <wp:wrapNone/>
                <wp:docPr id="1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16" name="Freeform 20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1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2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3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4"/>
                        <wps:cNvSpPr>
                          <a:spLocks/>
                        </wps:cNvSpPr>
                        <wps:spPr bwMode="auto">
                          <a:xfrm>
                            <a:off x="114525798" y="106344736"/>
                            <a:ext cx="187500" cy="225000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E7830" id="Group 19" o:spid="_x0000_s1026" style="position:absolute;margin-left:446.05pt;margin-top:736pt;width:28.6pt;height:30.9pt;z-index:251663360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">
                <v:shape id="Freeform 20" o:spid="_x0000_s1027" style="position:absolute;left:1143982;top:1064609;width:4313;height:3075;visibility:visible;mso-wrap-style:square;v-text-anchor:top" coordsize="11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21" o:spid="_x0000_s1028" style="position:absolute;left:1143795;top:1063559;width:4087;height:3638;visibility:visible;mso-wrap-style:square;v-text-anchor:top" coordsize="10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22" o:spid="_x0000_s1029" style="position:absolute;left:1144207;top:1062959;width:2363;height:3338;visibility:visible;mso-wrap-style:square;v-text-anchor:top" coordsize="63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23" o:spid="_x0000_s1030" style="position:absolute;left:1144582;top:1062809;width:2813;height:3188;visibility:visible;mso-wrap-style:square;v-text-anchor:top" coordsize="7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24" o:spid="_x0000_s1031" style="position:absolute;left:1145257;top:1063447;width:1875;height:2250;visibility:visible;mso-wrap-style:square;v-text-anchor:top" coordsize="5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0;112500,18750;187500,22500;93750,11250;18750,153750;82500,225000;37500,161250" o:connectangles="0,0,0,0,0,0,0"/>
                </v:shape>
                <v:shape id="Freeform 25" o:spid="_x0000_s1032" style="position:absolute;left:1145520;top:1063447;width:2287;height:1725;visibility:visible;mso-wrap-style:square;v-text-anchor:top" coordsize="6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</v:group>
            </w:pict>
          </mc:Fallback>
        </mc:AlternateContent>
      </w:r>
      <w:r w:rsidR="00764C84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C8E960" wp14:editId="22C67E5C">
                <wp:simplePos x="0" y="0"/>
                <wp:positionH relativeFrom="column">
                  <wp:posOffset>6315075</wp:posOffset>
                </wp:positionH>
                <wp:positionV relativeFrom="paragraph">
                  <wp:posOffset>9666605</wp:posOffset>
                </wp:positionV>
                <wp:extent cx="685800" cy="291465"/>
                <wp:effectExtent l="0" t="0" r="0" b="0"/>
                <wp:wrapNone/>
                <wp:docPr id="2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21C501" w14:textId="77777777" w:rsidR="00EC159D" w:rsidRDefault="00EC159D" w:rsidP="00EC159D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  <w:lang w:bidi="en-GB"/>
                              </w:rPr>
                              <w:t>consulting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8E960" id="Text Box 26" o:spid="_x0000_s1035" type="#_x0000_t202" style="position:absolute;margin-left:497.25pt;margin-top:761.15pt;width:54pt;height:2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2721C501" w14:textId="77777777" w:rsidR="00EC159D" w:rsidRDefault="00EC159D" w:rsidP="00EC159D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  <w:lang w:bidi="en-GB"/>
                        </w:rPr>
                        <w:t>consulting</w:t>
                      </w:r>
                    </w:p>
                  </w:txbxContent>
                </v:textbox>
              </v:shape>
            </w:pict>
          </mc:Fallback>
        </mc:AlternateContent>
      </w:r>
      <w:r w:rsidR="00007B1D">
        <w:rPr>
          <w:lang w:bidi="en-GB"/>
        </w:rPr>
        <w:br w:type="page"/>
      </w:r>
      <w:r w:rsidR="00E164FB">
        <w:rPr>
          <w:noProof/>
        </w:rPr>
        <w:lastRenderedPageBreak/>
        <mc:AlternateContent>
          <mc:Choice Requires="wpc">
            <w:drawing>
              <wp:inline distT="0" distB="0" distL="0" distR="0" wp14:anchorId="5C142F0A" wp14:editId="0D5D7DA2">
                <wp:extent cx="5486400" cy="3200400"/>
                <wp:effectExtent l="0" t="0" r="0" b="0"/>
                <wp:docPr id="651702069" name="Jut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ECA75F9" id="Juta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04CFCD1B" w14:textId="77777777" w:rsidR="00D4497E" w:rsidRDefault="00764C84">
      <w:r w:rsidRPr="00007B1D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 wp14:anchorId="63DF01D2" wp14:editId="7D55CC0C">
                <wp:simplePos x="0" y="0"/>
                <wp:positionH relativeFrom="margin">
                  <wp:posOffset>0</wp:posOffset>
                </wp:positionH>
                <wp:positionV relativeFrom="page">
                  <wp:posOffset>228599</wp:posOffset>
                </wp:positionV>
                <wp:extent cx="1828800" cy="10220325"/>
                <wp:effectExtent l="0" t="0" r="0" b="952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0220325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11F4A" id="Rectangle 4" o:spid="_x0000_s1026" style="position:absolute;margin-left:0;margin-top:18pt;width:2in;height:804.75pt;z-index:2516766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" fillcolor="#2e3640" stroked="f" strokecolor="#212120" insetpen="t">
                <v:shadow color="#dcd6d4"/>
                <v:textbox inset="2.88pt,2.88pt,2.88pt,2.88pt"/>
                <w10:wrap anchorx="margin" anchory="page"/>
              </v:rect>
            </w:pict>
          </mc:Fallback>
        </mc:AlternateContent>
      </w:r>
      <w:r w:rsidRPr="00007B1D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81E4BD" wp14:editId="15311495">
                <wp:simplePos x="0" y="0"/>
                <wp:positionH relativeFrom="margin">
                  <wp:posOffset>1828800</wp:posOffset>
                </wp:positionH>
                <wp:positionV relativeFrom="margin">
                  <wp:posOffset>0</wp:posOffset>
                </wp:positionV>
                <wp:extent cx="5276215" cy="342900"/>
                <wp:effectExtent l="0" t="0" r="635" b="0"/>
                <wp:wrapNone/>
                <wp:docPr id="2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215" cy="342900"/>
                        </a:xfrm>
                        <a:prstGeom prst="rect">
                          <a:avLst/>
                        </a:prstGeom>
                        <a:solidFill>
                          <a:srgbClr val="9FB546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17431" id="Rectangle 36" o:spid="_x0000_s1026" style="position:absolute;margin-left:2in;margin-top:0;width:415.4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" fillcolor="#9fb546" stroked="f" strokecolor="#212120" insetpen="t">
                <v:shadow color="#8c8682"/>
                <w10:wrap anchorx="margin" anchory="margin"/>
              </v:rect>
            </w:pict>
          </mc:Fallback>
        </mc:AlternateContent>
      </w:r>
      <w:r w:rsidR="00007B1D" w:rsidRPr="00007B1D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 wp14:anchorId="16EF5D84" wp14:editId="77E34C12">
                <wp:simplePos x="0" y="0"/>
                <wp:positionH relativeFrom="column">
                  <wp:posOffset>190500</wp:posOffset>
                </wp:positionH>
                <wp:positionV relativeFrom="page">
                  <wp:posOffset>492125</wp:posOffset>
                </wp:positionV>
                <wp:extent cx="1485900" cy="9144000"/>
                <wp:effectExtent l="0" t="381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D40B50" w14:textId="77777777" w:rsidR="00007B1D" w:rsidRPr="00CB769A" w:rsidRDefault="00007B1D" w:rsidP="00007B1D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EF792F"/>
                                <w:w w:val="90"/>
                                <w:sz w:val="28"/>
                                <w:szCs w:val="28"/>
                                <w:lang w:val="pt-PT" w:bidi="en-GB"/>
                              </w:rPr>
                              <w:t>Principles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EF792F"/>
                                <w:w w:val="90"/>
                                <w:sz w:val="28"/>
                                <w:szCs w:val="28"/>
                                <w:lang w:val="pt-PT" w:bidi="en-GB"/>
                              </w:rPr>
                              <w:t xml:space="preserve"> for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EF792F"/>
                                <w:w w:val="90"/>
                                <w:sz w:val="28"/>
                                <w:szCs w:val="28"/>
                                <w:lang w:val="pt-PT" w:bidi="en-GB"/>
                              </w:rPr>
                              <w:br/>
                              <w:t xml:space="preserve">Project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EF792F"/>
                                <w:w w:val="90"/>
                                <w:sz w:val="28"/>
                                <w:szCs w:val="28"/>
                                <w:lang w:val="pt-PT" w:bidi="en-GB"/>
                              </w:rPr>
                              <w:br/>
                              <w:t xml:space="preserve">management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EF792F"/>
                                <w:w w:val="90"/>
                                <w:sz w:val="28"/>
                                <w:szCs w:val="28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EF792F"/>
                                <w:w w:val="90"/>
                                <w:sz w:val="28"/>
                                <w:szCs w:val="28"/>
                                <w:lang w:val="pt-PT" w:bidi="en-GB"/>
                              </w:rPr>
                              <w:t>success</w:t>
                            </w:r>
                            <w:proofErr w:type="spellEnd"/>
                          </w:p>
                          <w:p w14:paraId="6DC2FD3D" w14:textId="77777777" w:rsidR="00007B1D" w:rsidRDefault="00007B1D" w:rsidP="00007B1D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8EA138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Volutpat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mos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lobortis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dignissim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acsi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roto modo.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ingenium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tristique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natu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meus.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Molior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capio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commodo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mara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genitus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. Sus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cipit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vicis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praesent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epulae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validus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indoles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duis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genitus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bidi="en-GB"/>
                              </w:rPr>
                              <w:t xml:space="preserve">Sed,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bidi="en-GB"/>
                              </w:rPr>
                              <w:t>conventio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bidi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bidi="en-GB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bidi="en-GB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bidi="en-GB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bidi="en-GB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bidi="en-GB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bidi="en-GB"/>
                              </w:rPr>
                              <w:t xml:space="preserve"> minim abbas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bidi="en-GB"/>
                              </w:rPr>
                              <w:t>oppeto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bidi="en-GB"/>
                              </w:rPr>
                              <w:t>commoveo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8EA138"/>
                                <w:sz w:val="15"/>
                                <w:szCs w:val="15"/>
                                <w:lang w:bidi="en-GB"/>
                              </w:rPr>
                              <w:t>.</w:t>
                            </w:r>
                          </w:p>
                          <w:p w14:paraId="6C79ECB1" w14:textId="77777777" w:rsidR="00007B1D" w:rsidRPr="00CB769A" w:rsidRDefault="00007B1D" w:rsidP="00007B1D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neo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adsum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odio, multo,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commoveo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quibus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premo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tamen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Occuro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uxor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dolore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ut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praemitto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opto</w:t>
                            </w:r>
                            <w:proofErr w:type="gram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si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sudo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opes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validus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. Sino lenis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valetudo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ille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abbas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cogo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saluto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quod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esse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letatio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conv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entio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Letalis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nibh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iustum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tran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sverbero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bene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praemitto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validus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</w:p>
                          <w:p w14:paraId="1C7A32EC" w14:textId="77777777" w:rsidR="00007B1D" w:rsidRPr="00CB769A" w:rsidRDefault="00007B1D" w:rsidP="00007B1D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meus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indoles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iaceo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ne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secundum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dolus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demoveo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interdico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proprius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.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os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magna.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Delenit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abdo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esse quia</w:t>
                            </w:r>
                            <w:proofErr w:type="gram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te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. Ratis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ymo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venio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pala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damnum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spago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dolus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lor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secundum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neo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adsum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multo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commoveo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F5D84" id="Text Box 8" o:spid="_x0000_s1036" type="#_x0000_t202" style="position:absolute;margin-left:15pt;margin-top:38.75pt;width:117pt;height:10in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" filled="f" fillcolor="#fffffe" stroked="f" strokecolor="#212120" insetpen="t">
                <v:textbox inset="2.88pt,2.88pt,2.88pt,2.88pt">
                  <w:txbxContent>
                    <w:p w14:paraId="7CD40B50" w14:textId="77777777" w:rsidR="00007B1D" w:rsidRPr="00CB769A" w:rsidRDefault="00007B1D" w:rsidP="00007B1D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olor w:val="EF792F"/>
                          <w:w w:val="90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EF792F"/>
                          <w:w w:val="90"/>
                          <w:sz w:val="28"/>
                          <w:szCs w:val="28"/>
                          <w:lang w:val="pt-PT" w:bidi="en-GB"/>
                        </w:rPr>
                        <w:t>Principles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EF792F"/>
                          <w:w w:val="90"/>
                          <w:sz w:val="28"/>
                          <w:szCs w:val="28"/>
                          <w:lang w:val="pt-PT" w:bidi="en-GB"/>
                        </w:rPr>
                        <w:t xml:space="preserve"> for </w:t>
                      </w:r>
                      <w:r w:rsidRPr="00CB769A">
                        <w:rPr>
                          <w:rFonts w:ascii="Arial" w:eastAsia="Arial" w:hAnsi="Arial" w:cs="Arial"/>
                          <w:color w:val="EF792F"/>
                          <w:w w:val="90"/>
                          <w:sz w:val="28"/>
                          <w:szCs w:val="28"/>
                          <w:lang w:val="pt-PT" w:bidi="en-GB"/>
                        </w:rPr>
                        <w:br/>
                        <w:t xml:space="preserve">Project </w:t>
                      </w:r>
                      <w:r w:rsidRPr="00CB769A">
                        <w:rPr>
                          <w:rFonts w:ascii="Arial" w:eastAsia="Arial" w:hAnsi="Arial" w:cs="Arial"/>
                          <w:color w:val="EF792F"/>
                          <w:w w:val="90"/>
                          <w:sz w:val="28"/>
                          <w:szCs w:val="28"/>
                          <w:lang w:val="pt-PT" w:bidi="en-GB"/>
                        </w:rPr>
                        <w:br/>
                        <w:t xml:space="preserve">management </w:t>
                      </w:r>
                      <w:r w:rsidRPr="00CB769A">
                        <w:rPr>
                          <w:rFonts w:ascii="Arial" w:eastAsia="Arial" w:hAnsi="Arial" w:cs="Arial"/>
                          <w:color w:val="EF792F"/>
                          <w:w w:val="90"/>
                          <w:sz w:val="28"/>
                          <w:szCs w:val="28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EF792F"/>
                          <w:w w:val="90"/>
                          <w:sz w:val="28"/>
                          <w:szCs w:val="28"/>
                          <w:lang w:val="pt-PT" w:bidi="en-GB"/>
                        </w:rPr>
                        <w:t>success</w:t>
                      </w:r>
                      <w:proofErr w:type="spellEnd"/>
                    </w:p>
                    <w:p w14:paraId="6DC2FD3D" w14:textId="77777777" w:rsidR="00007B1D" w:rsidRDefault="00007B1D" w:rsidP="00007B1D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8EA138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Volutpat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mos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neque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lobortis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dignissim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conventio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torqueo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acsi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roto modo.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Feugait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obruo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quae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ingenium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tristique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vel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natu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meus.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Molior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torqueo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capio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velit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loquor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feugiat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pneum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commodo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vel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obruo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mara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genitus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. Sus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cipit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vicis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praesent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feugait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epulae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validus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indoles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duis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enim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genitus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>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r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bidi="en-GB"/>
                        </w:rPr>
                        <w:t xml:space="preserve">Sed,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bidi="en-GB"/>
                        </w:rPr>
                        <w:t>conventio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bidi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bidi="en-GB"/>
                        </w:rPr>
                        <w:t>aliquip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bidi="en-GB"/>
                        </w:rPr>
                        <w:t>accumsan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bidi="en-GB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bidi="en-GB"/>
                        </w:rPr>
                        <w:t>augue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bidi="en-GB"/>
                        </w:rPr>
                        <w:t>blandit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bidi="en-GB"/>
                        </w:rPr>
                        <w:t xml:space="preserve"> minim abbas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bidi="en-GB"/>
                        </w:rPr>
                        <w:t>oppeto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bidi="en-GB"/>
                        </w:rPr>
                        <w:t>commoveo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8EA138"/>
                          <w:sz w:val="15"/>
                          <w:szCs w:val="15"/>
                          <w:lang w:bidi="en-GB"/>
                        </w:rPr>
                        <w:t>.</w:t>
                      </w:r>
                    </w:p>
                    <w:p w14:paraId="6C79ECB1" w14:textId="77777777" w:rsidR="00007B1D" w:rsidRPr="00CB769A" w:rsidRDefault="00007B1D" w:rsidP="00007B1D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Enim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neo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adsum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odio, multo,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commoveo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quibus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premo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tamen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huic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Occuro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uxor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dolore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ut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praemitto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gram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opto</w:t>
                      </w:r>
                      <w:proofErr w:type="gram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si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sudo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opes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feugiat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iriure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validus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. Sino lenis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vulputate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valetudo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ille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abbas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cogo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saluto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quod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esse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illum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letatio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conv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entio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Letalis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nibh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iustum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tran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sverbero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bene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vulputate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enim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praemitto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validus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</w:p>
                    <w:p w14:paraId="1C7A32EC" w14:textId="77777777" w:rsidR="00007B1D" w:rsidRPr="00CB769A" w:rsidRDefault="00007B1D" w:rsidP="00007B1D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Loquor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vulputate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meus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indoles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iaceo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ne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secundum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dolus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demoveo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interdico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proprius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.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os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quae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magna.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Delenit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abdo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gram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esse quia</w:t>
                      </w:r>
                      <w:proofErr w:type="gram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te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huic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. Ratis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neque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ymo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venio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illum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pala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damnum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pneum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spago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loquor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dolus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lor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secundum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neo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adsum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multo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commoveo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feugiat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7B1D" w:rsidRPr="00007B1D">
        <w:rPr>
          <w:noProof/>
          <w:lang w:bidi="en-GB"/>
        </w:rPr>
        <w:drawing>
          <wp:anchor distT="36576" distB="36576" distL="36576" distR="36576" simplePos="0" relativeHeight="251681792" behindDoc="0" locked="0" layoutInCell="1" allowOverlap="1" wp14:anchorId="65EA3471" wp14:editId="64EAAE16">
            <wp:simplePos x="0" y="0"/>
            <wp:positionH relativeFrom="column">
              <wp:posOffset>1828800</wp:posOffset>
            </wp:positionH>
            <wp:positionV relativeFrom="page">
              <wp:posOffset>265430</wp:posOffset>
            </wp:positionV>
            <wp:extent cx="3127375" cy="2743200"/>
            <wp:effectExtent l="0" t="0" r="0" b="0"/>
            <wp:wrapNone/>
            <wp:docPr id="11" name="Picture 11" descr="Asian man sitting in front of laptop computer with arms fold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tamic\Desktop\TC999D\TC9990301D-PB\TC9990301-IMG06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51" t="16290" r="1459" b="20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C4386" w14:textId="77777777" w:rsidR="00D4497E" w:rsidRDefault="00764C84">
      <w:r w:rsidRPr="00007B1D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693056" behindDoc="0" locked="0" layoutInCell="1" allowOverlap="1" wp14:anchorId="1A25766F" wp14:editId="2A3D3E24">
                <wp:simplePos x="0" y="0"/>
                <wp:positionH relativeFrom="margin">
                  <wp:posOffset>5048250</wp:posOffset>
                </wp:positionH>
                <wp:positionV relativeFrom="page">
                  <wp:posOffset>1743710</wp:posOffset>
                </wp:positionV>
                <wp:extent cx="2187575" cy="1200150"/>
                <wp:effectExtent l="0" t="0" r="3175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757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F7D7C5" w14:textId="77777777" w:rsidR="00007B1D" w:rsidRDefault="00007B1D" w:rsidP="00007B1D">
                            <w:pPr>
                              <w:widowControl w:val="0"/>
                              <w:spacing w:line="4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w w:val="90"/>
                                <w:sz w:val="28"/>
                                <w:szCs w:val="28"/>
                                <w:lang w:bidi="en-GB"/>
                              </w:rPr>
                              <w:t>We asked five accomplished managers the things they would’ve done differently at the onset of their careers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5766F" id="Text Box 7" o:spid="_x0000_s1037" type="#_x0000_t202" style="position:absolute;margin-left:397.5pt;margin-top:137.3pt;width:172.25pt;height:94.5pt;z-index:25169305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7EF7D7C5" w14:textId="77777777" w:rsidR="00007B1D" w:rsidRDefault="00007B1D" w:rsidP="00007B1D">
                      <w:pPr>
                        <w:widowControl w:val="0"/>
                        <w:spacing w:line="400" w:lineRule="exact"/>
                        <w:rPr>
                          <w:rFonts w:ascii="Arial" w:hAnsi="Arial" w:cs="Arial"/>
                          <w:color w:val="EF792F"/>
                          <w:w w:val="90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w w:val="90"/>
                          <w:sz w:val="28"/>
                          <w:szCs w:val="28"/>
                          <w:lang w:bidi="en-GB"/>
                        </w:rPr>
                        <w:t>We asked five accomplished managers the things they would’ve done differently at the onset of their careers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007B1D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692032" behindDoc="0" locked="0" layoutInCell="1" allowOverlap="1" wp14:anchorId="0A85BF4D" wp14:editId="4808A6BE">
                <wp:simplePos x="0" y="0"/>
                <wp:positionH relativeFrom="margin">
                  <wp:posOffset>5048250</wp:posOffset>
                </wp:positionH>
                <wp:positionV relativeFrom="page">
                  <wp:posOffset>873125</wp:posOffset>
                </wp:positionV>
                <wp:extent cx="2209165" cy="958215"/>
                <wp:effectExtent l="0" t="0" r="635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958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23D48A" w14:textId="77777777" w:rsidR="00007B1D" w:rsidRDefault="00007B1D" w:rsidP="00007B1D">
                            <w:pPr>
                              <w:widowControl w:val="0"/>
                              <w:spacing w:line="4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0"/>
                                <w:szCs w:val="40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E3640"/>
                                <w:spacing w:val="20"/>
                                <w:w w:val="90"/>
                                <w:sz w:val="40"/>
                                <w:szCs w:val="40"/>
                                <w:lang w:bidi="en-GB"/>
                              </w:rPr>
                              <w:t>What first-time IT managers really need to know.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5BF4D" id="Text Box 5" o:spid="_x0000_s1038" type="#_x0000_t202" style="position:absolute;margin-left:397.5pt;margin-top:68.75pt;width:173.95pt;height:75.45pt;z-index:25169203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" filled="f" fillcolor="#fffffe" stroked="f" strokecolor="#212120" insetpen="t">
                <v:textbox inset="2.88pt,2.88pt,2.88pt,2.88pt">
                  <w:txbxContent>
                    <w:p w14:paraId="5A23D48A" w14:textId="77777777" w:rsidR="00007B1D" w:rsidRDefault="00007B1D" w:rsidP="00007B1D">
                      <w:pPr>
                        <w:widowControl w:val="0"/>
                        <w:spacing w:line="420" w:lineRule="exact"/>
                        <w:rPr>
                          <w:rFonts w:ascii="Arial" w:hAnsi="Arial" w:cs="Arial"/>
                          <w:color w:val="2E3640"/>
                          <w:w w:val="90"/>
                          <w:sz w:val="40"/>
                          <w:szCs w:val="40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2E3640"/>
                          <w:spacing w:val="20"/>
                          <w:w w:val="90"/>
                          <w:sz w:val="40"/>
                          <w:szCs w:val="40"/>
                          <w:lang w:bidi="en-GB"/>
                        </w:rPr>
                        <w:t>What first-time IT managers really need to know.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007B1D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0EF1A297" wp14:editId="66F72CFB">
                <wp:simplePos x="0" y="0"/>
                <wp:positionH relativeFrom="margin">
                  <wp:posOffset>5657850</wp:posOffset>
                </wp:positionH>
                <wp:positionV relativeFrom="page">
                  <wp:posOffset>3105150</wp:posOffset>
                </wp:positionV>
                <wp:extent cx="1446530" cy="7010400"/>
                <wp:effectExtent l="0" t="0" r="1270" b="0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701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A1E383" w14:textId="77777777" w:rsidR="00B948E3" w:rsidRPr="00CB769A" w:rsidRDefault="00B948E3" w:rsidP="00B948E3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Voco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qui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quadrum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ingenium</w:t>
                            </w:r>
                            <w:proofErr w:type="spellEnd"/>
                          </w:p>
                          <w:p w14:paraId="55A20157" w14:textId="77777777" w:rsidR="00007B1D" w:rsidRPr="00CB769A" w:rsidRDefault="00007B1D" w:rsidP="00007B1D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capio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commodo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mara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genitus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Suscipit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vicis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praesent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epulae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validus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indoles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duis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genitus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Sed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estav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ala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aliquip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accumsan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adipiscing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augue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blandit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minim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abbas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oppeto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lorem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ipso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dolo. Sino lenis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valetudo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ille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abbas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cogo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saluto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quod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esse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,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letatio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Letalis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nibh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iustum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transverbero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bene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Alla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an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meus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indoles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iaceo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.</w:t>
                            </w:r>
                          </w:p>
                          <w:p w14:paraId="431A3DE6" w14:textId="77777777" w:rsidR="00007B1D" w:rsidRPr="00CB769A" w:rsidRDefault="00007B1D" w:rsidP="00007B1D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secundum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epso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aladolus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demoveo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interdico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proprius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os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and magna.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Delenit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abdo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esse quia</w:t>
                            </w:r>
                            <w:proofErr w:type="gram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te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Ratis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ymo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venio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pala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damnum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</w:p>
                          <w:p w14:paraId="60C56B7B" w14:textId="77777777" w:rsidR="00007B1D" w:rsidRPr="00CB769A" w:rsidRDefault="00007B1D" w:rsidP="00007B1D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aliquip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camur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sriut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nisl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inasta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voco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qui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quadrum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Adipiscing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magna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jumentum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damnum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aliquip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camur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nisl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1A297" id="Text Box 22" o:spid="_x0000_s1039" type="#_x0000_t202" style="position:absolute;margin-left:445.5pt;margin-top:244.5pt;width:113.9pt;height:552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" filled="f" fillcolor="#fffffe" stroked="f" strokecolor="#212120" insetpen="t">
                <v:textbox inset="2.88pt,2.88pt,2.88pt,2.88pt">
                  <w:txbxContent>
                    <w:p w14:paraId="58A1E383" w14:textId="77777777" w:rsidR="00B948E3" w:rsidRPr="00CB769A" w:rsidRDefault="00B948E3" w:rsidP="00B948E3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Voco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qui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quadrum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Feugait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obruo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quae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ingenium</w:t>
                      </w:r>
                      <w:proofErr w:type="spellEnd"/>
                    </w:p>
                    <w:p w14:paraId="55A20157" w14:textId="77777777" w:rsidR="00007B1D" w:rsidRPr="00CB769A" w:rsidRDefault="00007B1D" w:rsidP="00007B1D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torqueo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capio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loquor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feugiat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pneum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commodo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obruo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mara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genitus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Suscipit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vicis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praesent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feugait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epulae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validus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indoles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duis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enim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genitus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Sed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conventio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estav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ala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aliquip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accumsan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adipiscing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augue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blandit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minim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abbas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oppeto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lorem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ipso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dolo. Sino lenis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vulputate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valetudo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ille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abbas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cogo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saluto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quod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esse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illum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,</w:t>
                      </w:r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letatio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conventio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Letalis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nibh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iustum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transverbero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bene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vulputate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enim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Alla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Loquor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vulputate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an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meus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indoles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iaceo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.</w:t>
                      </w:r>
                    </w:p>
                    <w:p w14:paraId="431A3DE6" w14:textId="77777777" w:rsidR="00007B1D" w:rsidRPr="00CB769A" w:rsidRDefault="00007B1D" w:rsidP="00007B1D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secundum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epso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aladolus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demoveo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interdico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proprius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os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quae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and magna.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Delenit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abdo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gram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esse quia</w:t>
                      </w:r>
                      <w:proofErr w:type="gram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te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huic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Ratis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neque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ymo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venio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illum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pala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damnum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pneum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</w:p>
                    <w:p w14:paraId="60C56B7B" w14:textId="77777777" w:rsidR="00007B1D" w:rsidRPr="00CB769A" w:rsidRDefault="00007B1D" w:rsidP="00007B1D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aliquip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camur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sriut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nisl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inasta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voco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qui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quadrum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Adipiscing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magna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jumentum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iriure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obruo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damnum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pneum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aliquip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camur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nisl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007B1D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682816" behindDoc="0" locked="0" layoutInCell="1" allowOverlap="1" wp14:anchorId="338586E1" wp14:editId="24943C95">
                <wp:simplePos x="0" y="0"/>
                <wp:positionH relativeFrom="column">
                  <wp:posOffset>3800475</wp:posOffset>
                </wp:positionH>
                <wp:positionV relativeFrom="page">
                  <wp:posOffset>3105150</wp:posOffset>
                </wp:positionV>
                <wp:extent cx="1657350" cy="6981825"/>
                <wp:effectExtent l="0" t="0" r="0" b="9525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698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DCE6EF" w14:textId="77777777" w:rsidR="00B948E3" w:rsidRDefault="00007B1D" w:rsidP="00007B1D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ymo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venio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pala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damnum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aliquip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camur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nisl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voco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ququadrum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Alpa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adipiscing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magna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jumentum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eros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lorem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ipsum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dolor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meus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indole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iaceo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secundum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dolus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demoveo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interdico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proprius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quae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abdo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.</w:t>
                            </w:r>
                          </w:p>
                          <w:p w14:paraId="0E942F3A" w14:textId="77777777" w:rsidR="00B948E3" w:rsidRDefault="00B948E3" w:rsidP="00B948E3">
                            <w:pPr>
                              <w:widowControl w:val="0"/>
                              <w:spacing w:line="400" w:lineRule="exact"/>
                              <w:jc w:val="center"/>
                              <w:rPr>
                                <w:rFonts w:ascii="Arial" w:hAnsi="Arial" w:cs="Arial"/>
                                <w:color w:val="2E3640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E3640"/>
                                <w:lang w:bidi="en-GB"/>
                              </w:rPr>
                              <w:t xml:space="preserve">“Becoming a new </w:t>
                            </w:r>
                            <w:r>
                              <w:rPr>
                                <w:rFonts w:ascii="Arial" w:eastAsia="Arial" w:hAnsi="Arial" w:cs="Arial"/>
                                <w:color w:val="2E3640"/>
                                <w:lang w:bidi="en-GB"/>
                              </w:rPr>
                              <w:br/>
                              <w:t xml:space="preserve">IT manager means </w:t>
                            </w:r>
                            <w:r>
                              <w:rPr>
                                <w:rFonts w:ascii="Arial" w:eastAsia="Arial" w:hAnsi="Arial" w:cs="Arial"/>
                                <w:color w:val="2E3640"/>
                                <w:lang w:bidi="en-GB"/>
                              </w:rPr>
                              <w:br/>
                              <w:t xml:space="preserve">you must actively </w:t>
                            </w:r>
                            <w:r>
                              <w:rPr>
                                <w:rFonts w:ascii="Arial" w:eastAsia="Arial" w:hAnsi="Arial" w:cs="Arial"/>
                                <w:color w:val="2E3640"/>
                                <w:lang w:bidi="en-GB"/>
                              </w:rPr>
                              <w:br/>
                              <w:t xml:space="preserve">take the reins” </w:t>
                            </w:r>
                          </w:p>
                          <w:p w14:paraId="65E473B9" w14:textId="77777777" w:rsidR="00007B1D" w:rsidRPr="00CB769A" w:rsidRDefault="00007B1D" w:rsidP="00007B1D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pt-PT"/>
                              </w:rPr>
                            </w:pPr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Ratis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ymo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venio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pala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damnum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aliquip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camur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nisl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voco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opto</w:t>
                            </w:r>
                            <w:proofErr w:type="gram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si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sudo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opes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validus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vulputatemeus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indoles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iaceo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secundum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dolus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demoveo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interdico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proprius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abdo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os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magna.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Delenit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abdo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esse quia</w:t>
                            </w:r>
                            <w:proofErr w:type="gram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abdo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tehuic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.</w:t>
                            </w:r>
                          </w:p>
                          <w:p w14:paraId="08386E21" w14:textId="77777777" w:rsidR="00007B1D" w:rsidRDefault="00007B1D" w:rsidP="00007B1D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Ratis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ymo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venio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pala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damnum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Aptent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camur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aptent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nis.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586E1" id="Text Box 21" o:spid="_x0000_s1040" type="#_x0000_t202" style="position:absolute;margin-left:299.25pt;margin-top:244.5pt;width:130.5pt;height:549.75pt;z-index:251682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2DDCE6EF" w14:textId="77777777" w:rsidR="00B948E3" w:rsidRDefault="00007B1D" w:rsidP="00007B1D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ymo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venio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illum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pala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damnum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pneum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aliquip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camur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nisl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voco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ququadrum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Alpa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adipiscing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magna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jumentum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iriure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obruo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eros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lorem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ipsum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dolor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Loquor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vulputate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meus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indole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iaceo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secundum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dolus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demoveo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interdico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proprius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consequat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quae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nulla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magna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delenit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abdo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.</w:t>
                      </w:r>
                    </w:p>
                    <w:p w14:paraId="0E942F3A" w14:textId="77777777" w:rsidR="00B948E3" w:rsidRDefault="00B948E3" w:rsidP="00B948E3">
                      <w:pPr>
                        <w:widowControl w:val="0"/>
                        <w:spacing w:line="400" w:lineRule="exact"/>
                        <w:jc w:val="center"/>
                        <w:rPr>
                          <w:rFonts w:ascii="Arial" w:hAnsi="Arial" w:cs="Arial"/>
                          <w:color w:val="2E3640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2E3640"/>
                          <w:lang w:bidi="en-GB"/>
                        </w:rPr>
                        <w:t xml:space="preserve">“Becoming a new </w:t>
                      </w:r>
                      <w:r>
                        <w:rPr>
                          <w:rFonts w:ascii="Arial" w:eastAsia="Arial" w:hAnsi="Arial" w:cs="Arial"/>
                          <w:color w:val="2E3640"/>
                          <w:lang w:bidi="en-GB"/>
                        </w:rPr>
                        <w:br/>
                        <w:t xml:space="preserve">IT manager means </w:t>
                      </w:r>
                      <w:r>
                        <w:rPr>
                          <w:rFonts w:ascii="Arial" w:eastAsia="Arial" w:hAnsi="Arial" w:cs="Arial"/>
                          <w:color w:val="2E3640"/>
                          <w:lang w:bidi="en-GB"/>
                        </w:rPr>
                        <w:br/>
                        <w:t xml:space="preserve">you must actively </w:t>
                      </w:r>
                      <w:r>
                        <w:rPr>
                          <w:rFonts w:ascii="Arial" w:eastAsia="Arial" w:hAnsi="Arial" w:cs="Arial"/>
                          <w:color w:val="2E3640"/>
                          <w:lang w:bidi="en-GB"/>
                        </w:rPr>
                        <w:br/>
                        <w:t xml:space="preserve">take the reins” </w:t>
                      </w:r>
                    </w:p>
                    <w:p w14:paraId="65E473B9" w14:textId="77777777" w:rsidR="00007B1D" w:rsidRPr="00CB769A" w:rsidRDefault="00007B1D" w:rsidP="00007B1D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pt-PT"/>
                        </w:rPr>
                      </w:pPr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Ratis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neque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ymo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venio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illum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pala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damnum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pneum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aliquip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camur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nisl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voco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gram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opto</w:t>
                      </w:r>
                      <w:proofErr w:type="gram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si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sudo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opes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feugiat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iriure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validus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Loquor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vulputatemeus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indoles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iaceo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secundum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dolus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demoveo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interdico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proprius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abdo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os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quae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magna.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Delenit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abdo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gram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esse quia</w:t>
                      </w:r>
                      <w:proofErr w:type="gram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abdo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tehuic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.</w:t>
                      </w:r>
                    </w:p>
                    <w:p w14:paraId="08386E21" w14:textId="77777777" w:rsidR="00007B1D" w:rsidRDefault="00007B1D" w:rsidP="00007B1D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Ratis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neque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ymo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venio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illum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pala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damnum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pneum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Aptent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nulla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aliquip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camur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ut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consequat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aptent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nis.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07B1D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65E4E79C" wp14:editId="19963074">
                <wp:simplePos x="0" y="0"/>
                <wp:positionH relativeFrom="column">
                  <wp:posOffset>1952625</wp:posOffset>
                </wp:positionH>
                <wp:positionV relativeFrom="page">
                  <wp:posOffset>3105149</wp:posOffset>
                </wp:positionV>
                <wp:extent cx="1645920" cy="6981825"/>
                <wp:effectExtent l="0" t="0" r="0" b="9525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698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38F6FE" w14:textId="77777777" w:rsidR="00007B1D" w:rsidRPr="00CB769A" w:rsidRDefault="00007B1D" w:rsidP="00007B1D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2E3640"/>
                                <w:sz w:val="18"/>
                                <w:szCs w:val="18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Volutpat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mos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lobortis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dignissim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acsi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roto modo.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indalo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ingenium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as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tristique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natu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meus. A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Molior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capio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commodo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mara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genitus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Suscipit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vicis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praesent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epulae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validus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indoles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duis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genitus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Sed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aliquip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accum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san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adipiscing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augue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blandit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minim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abbas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lorem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ivo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oppeto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commoveo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lorem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ipsum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8"/>
                                <w:szCs w:val="18"/>
                                <w:lang w:val="pt-PT" w:bidi="en-GB"/>
                              </w:rPr>
                              <w:t>.</w:t>
                            </w:r>
                          </w:p>
                          <w:p w14:paraId="41685440" w14:textId="77777777" w:rsidR="00007B1D" w:rsidRPr="00CB769A" w:rsidRDefault="00007B1D" w:rsidP="00007B1D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adsum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odio, multo,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commoveo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quibus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premo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tamen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Occuro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uxor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dolore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ut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atprae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mitto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opto</w:t>
                            </w:r>
                            <w:proofErr w:type="gram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si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sudo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opes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validus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Sino lenis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valetudo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ille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abbas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cogo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saluto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quod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esse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letatio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Letalis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nibh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iustum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transverbero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bene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.</w:t>
                            </w:r>
                          </w:p>
                          <w:p w14:paraId="5A74FD41" w14:textId="77777777" w:rsidR="00007B1D" w:rsidRPr="00CB769A" w:rsidRDefault="00007B1D" w:rsidP="00007B1D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meus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indoles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iaceo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nessan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secundum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dolus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demoveo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interdico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proprius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os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magna.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Delenit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abdo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esse quia</w:t>
                            </w:r>
                            <w:proofErr w:type="gram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te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4E79C" id="Text Box 6" o:spid="_x0000_s1041" type="#_x0000_t202" style="position:absolute;margin-left:153.75pt;margin-top:244.5pt;width:129.6pt;height:549.75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" filled="f" fillcolor="#fffffe" stroked="f" strokecolor="#212120" insetpen="t">
                <v:textbox inset="2.88pt,2.88pt,2.88pt,2.88pt">
                  <w:txbxContent>
                    <w:p w14:paraId="4138F6FE" w14:textId="77777777" w:rsidR="00007B1D" w:rsidRPr="00CB769A" w:rsidRDefault="00007B1D" w:rsidP="00007B1D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2E3640"/>
                          <w:sz w:val="18"/>
                          <w:szCs w:val="18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Volutpat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mos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neque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lobortis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dignissim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conventio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torqueo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acsi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roto modo.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Feugait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indalo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obruo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quae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ingenium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as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tristique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vel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natu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meus. A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Molior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torqueo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capio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velit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loquor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feugiat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pneum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commodo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vel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obruo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mara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genitus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Suscipit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vicis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praesent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feugait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epulae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validus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indoles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duis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enim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genitus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Sed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conventio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aliquip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accum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san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adipiscing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augue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blandit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minim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abbas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lorem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ivo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oppeto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commoveo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lorem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ipsum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8"/>
                          <w:szCs w:val="18"/>
                          <w:lang w:val="pt-PT" w:bidi="en-GB"/>
                        </w:rPr>
                        <w:t>.</w:t>
                      </w:r>
                    </w:p>
                    <w:p w14:paraId="41685440" w14:textId="77777777" w:rsidR="00007B1D" w:rsidRPr="00CB769A" w:rsidRDefault="00007B1D" w:rsidP="00007B1D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Enim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adsum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odio, multo,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commoveo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quibus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premo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tamen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huic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Occuro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uxor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dolore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ut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atprae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mitto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gram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opto</w:t>
                      </w:r>
                      <w:proofErr w:type="gram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si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sudo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opes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feugiat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iriure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validus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Sino lenis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vulputate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valetudo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ille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abbas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cogo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saluto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quod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esse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illum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letatio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conventio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Letalis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nibh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iustum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transverbero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bene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.</w:t>
                      </w:r>
                    </w:p>
                    <w:p w14:paraId="5A74FD41" w14:textId="77777777" w:rsidR="00007B1D" w:rsidRPr="00CB769A" w:rsidRDefault="00007B1D" w:rsidP="00007B1D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Loquor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vulputate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meus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indoles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iaceo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nessan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secundum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dolus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demoveo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interdico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proprius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os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quae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magna.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Delenit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abdo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gram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esse quia</w:t>
                      </w:r>
                      <w:proofErr w:type="gram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te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huic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07B1D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CD9162" wp14:editId="364F1BC4">
                <wp:simplePos x="0" y="0"/>
                <wp:positionH relativeFrom="margin">
                  <wp:posOffset>1828800</wp:posOffset>
                </wp:positionH>
                <wp:positionV relativeFrom="page">
                  <wp:posOffset>10086975</wp:posOffset>
                </wp:positionV>
                <wp:extent cx="5275580" cy="342900"/>
                <wp:effectExtent l="0" t="0" r="1270" b="0"/>
                <wp:wrapNone/>
                <wp:docPr id="2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5580" cy="342900"/>
                        </a:xfrm>
                        <a:prstGeom prst="rect">
                          <a:avLst/>
                        </a:prstGeom>
                        <a:solidFill>
                          <a:srgbClr val="9FB546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A4219" id="Rectangle 37" o:spid="_x0000_s1026" style="position:absolute;margin-left:2in;margin-top:794.25pt;width:415.4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" fillcolor="#9fb546" stroked="f" strokecolor="#212120" insetpen="t">
                <v:shadow color="#8c8682"/>
                <w10:wrap anchorx="margin" anchory="page"/>
              </v:rect>
            </w:pict>
          </mc:Fallback>
        </mc:AlternateContent>
      </w:r>
      <w:r w:rsidR="00D4497E">
        <w:rPr>
          <w:lang w:bidi="en-GB"/>
        </w:rPr>
        <w:br w:type="page"/>
      </w:r>
    </w:p>
    <w:p w14:paraId="12B746CC" w14:textId="77777777" w:rsidR="0020734B" w:rsidRDefault="00764C84">
      <w:r w:rsidRPr="00D4497E">
        <w:rPr>
          <w:noProof/>
          <w:lang w:bidi="en-GB"/>
        </w:rPr>
        <w:lastRenderedPageBreak/>
        <mc:AlternateContent>
          <mc:Choice Requires="wps">
            <w:drawing>
              <wp:anchor distT="36576" distB="36576" distL="36576" distR="36576" simplePos="0" relativeHeight="251696128" behindDoc="0" locked="0" layoutInCell="1" allowOverlap="1" wp14:anchorId="13E90CC4" wp14:editId="6E9B7785">
                <wp:simplePos x="0" y="0"/>
                <wp:positionH relativeFrom="column">
                  <wp:posOffset>5486400</wp:posOffset>
                </wp:positionH>
                <wp:positionV relativeFrom="page">
                  <wp:posOffset>238124</wp:posOffset>
                </wp:positionV>
                <wp:extent cx="1604010" cy="10224135"/>
                <wp:effectExtent l="0" t="0" r="0" b="5715"/>
                <wp:wrapNone/>
                <wp:docPr id="3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4010" cy="10224135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94962" id="Rectangle 9" o:spid="_x0000_s1026" style="position:absolute;margin-left:6in;margin-top:18.75pt;width:126.3pt;height:805.05pt;z-index:2516961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 w:rsidRPr="00D4497E">
        <w:rPr>
          <w:noProof/>
          <w:lang w:bidi="en-GB"/>
        </w:rPr>
        <w:drawing>
          <wp:anchor distT="36576" distB="36576" distL="36576" distR="36576" simplePos="0" relativeHeight="251710464" behindDoc="0" locked="0" layoutInCell="1" allowOverlap="1" wp14:anchorId="5D450B9F" wp14:editId="3CDBB897">
            <wp:simplePos x="0" y="0"/>
            <wp:positionH relativeFrom="column">
              <wp:posOffset>1600200</wp:posOffset>
            </wp:positionH>
            <wp:positionV relativeFrom="page">
              <wp:posOffset>228600</wp:posOffset>
            </wp:positionV>
            <wp:extent cx="5490277" cy="342900"/>
            <wp:effectExtent l="0" t="0" r="0" b="0"/>
            <wp:wrapNone/>
            <wp:docPr id="62" name="Picture 62" descr="C:\Documents and Settings\tamic\Desktop\TC999D\TC9990301D-PB\TC9990301-IM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Documents and Settings\tamic\Desktop\TC999D\TC9990301D-PB\TC9990301-IMG04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2367" r="17188" b="9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245" cy="34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3DD" w:rsidRPr="00D4497E">
        <w:rPr>
          <w:noProof/>
          <w:lang w:bidi="en-GB"/>
        </w:rPr>
        <w:drawing>
          <wp:anchor distT="36576" distB="36576" distL="36576" distR="36576" simplePos="0" relativeHeight="251711488" behindDoc="0" locked="0" layoutInCell="1" allowOverlap="1" wp14:anchorId="54454CED" wp14:editId="01A4F24C">
            <wp:simplePos x="0" y="0"/>
            <wp:positionH relativeFrom="column">
              <wp:posOffset>3909604</wp:posOffset>
            </wp:positionH>
            <wp:positionV relativeFrom="page">
              <wp:posOffset>7622086</wp:posOffset>
            </wp:positionV>
            <wp:extent cx="1257300" cy="2211433"/>
            <wp:effectExtent l="0" t="0" r="0" b="0"/>
            <wp:wrapNone/>
            <wp:docPr id="13" name="Picture 13" descr="Computer mou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tamic\Desktop\TC999D\TC9990301D-PB\TC9990301-IMG07.pn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1" t="8008" r="22499" b="14609"/>
                    <a:stretch/>
                  </pic:blipFill>
                  <pic:spPr bwMode="auto">
                    <a:xfrm>
                      <a:off x="0" y="0"/>
                      <a:ext cx="1257300" cy="221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A46" w:rsidRPr="00D4497E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06368" behindDoc="0" locked="0" layoutInCell="1" allowOverlap="1" wp14:anchorId="2FF00B0D" wp14:editId="26E4C977">
                <wp:simplePos x="0" y="0"/>
                <wp:positionH relativeFrom="column">
                  <wp:posOffset>241935</wp:posOffset>
                </wp:positionH>
                <wp:positionV relativeFrom="page">
                  <wp:posOffset>6593749</wp:posOffset>
                </wp:positionV>
                <wp:extent cx="3743325" cy="342900"/>
                <wp:effectExtent l="0" t="0" r="9525" b="0"/>
                <wp:wrapNone/>
                <wp:docPr id="5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BF0D03" w14:textId="77777777" w:rsidR="00D4497E" w:rsidRDefault="00D4497E" w:rsidP="00D4497E">
                            <w:pPr>
                              <w:widowControl w:val="0"/>
                              <w:spacing w:line="400" w:lineRule="exact"/>
                              <w:jc w:val="both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pacing w:val="20"/>
                                <w:w w:val="90"/>
                                <w:sz w:val="32"/>
                                <w:szCs w:val="32"/>
                                <w:lang w:bidi="en-GB"/>
                              </w:rPr>
                              <w:t>This Month’s Q&amp;A technology tips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00B0D" id="Text Box 31" o:spid="_x0000_s1042" type="#_x0000_t202" style="position:absolute;margin-left:19.05pt;margin-top:519.2pt;width:294.75pt;height:27pt;z-index:2517063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" filled="f" fillcolor="#fffffe" stroked="f" strokecolor="#212120" insetpen="t">
                <v:textbox inset="2.88pt,2.88pt,2.88pt,2.88pt">
                  <w:txbxContent>
                    <w:p w14:paraId="77BF0D03" w14:textId="77777777" w:rsidR="00D4497E" w:rsidRDefault="00D4497E" w:rsidP="00D4497E">
                      <w:pPr>
                        <w:widowControl w:val="0"/>
                        <w:spacing w:line="400" w:lineRule="exact"/>
                        <w:jc w:val="both"/>
                        <w:rPr>
                          <w:rFonts w:ascii="Arial" w:hAnsi="Arial" w:cs="Arial"/>
                          <w:color w:val="FFFFFE"/>
                          <w:w w:val="90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pacing w:val="20"/>
                          <w:w w:val="90"/>
                          <w:sz w:val="32"/>
                          <w:szCs w:val="32"/>
                          <w:lang w:bidi="en-GB"/>
                        </w:rPr>
                        <w:t>This Month’s Q&amp;A technology tips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53A46" w:rsidRPr="00D4497E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08416" behindDoc="0" locked="0" layoutInCell="1" allowOverlap="1" wp14:anchorId="3211B41C" wp14:editId="6C375825">
                <wp:simplePos x="0" y="0"/>
                <wp:positionH relativeFrom="column">
                  <wp:posOffset>2795996</wp:posOffset>
                </wp:positionH>
                <wp:positionV relativeFrom="page">
                  <wp:posOffset>7014210</wp:posOffset>
                </wp:positionV>
                <wp:extent cx="2286000" cy="2451100"/>
                <wp:effectExtent l="0" t="0" r="0" b="6350"/>
                <wp:wrapNone/>
                <wp:docPr id="5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45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485AC6" w14:textId="77777777" w:rsidR="002A0B7E" w:rsidRPr="00CB769A" w:rsidRDefault="00D4497E" w:rsidP="002A0B7E">
                            <w:pPr>
                              <w:widowControl w:val="0"/>
                              <w:spacing w:after="0" w:line="320" w:lineRule="exact"/>
                              <w:rPr>
                                <w:rFonts w:ascii="Arial" w:hAnsi="Arial" w:cs="Arial"/>
                                <w:color w:val="FFFFFE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proprius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.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os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magna.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Delenit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abdo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esse quia</w:t>
                            </w:r>
                            <w:proofErr w:type="gram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, te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. Ratis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ymo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venio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pala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damnum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aliquip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camur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consequa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. </w:t>
                            </w:r>
                          </w:p>
                          <w:p w14:paraId="3FCF1C0C" w14:textId="77777777" w:rsidR="00D4497E" w:rsidRPr="00CB769A" w:rsidRDefault="002A0B7E" w:rsidP="00553A46">
                            <w:pPr>
                              <w:widowControl w:val="0"/>
                              <w:spacing w:after="0" w:line="320" w:lineRule="exact"/>
                              <w:ind w:right="-117"/>
                              <w:rPr>
                                <w:rFonts w:ascii="Arial" w:hAnsi="Arial" w:cs="Arial"/>
                                <w:color w:val="FFFFFE"/>
                                <w:sz w:val="14"/>
                                <w:szCs w:val="14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Adipiscing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magna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jumentum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vel.Volutpat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mos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lobortis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dignissim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,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acsi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roto modo.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ingenium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tristique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natu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meus.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1B41C" id="_x0000_s1043" type="#_x0000_t202" style="position:absolute;margin-left:220.15pt;margin-top:552.3pt;width:180pt;height:193pt;z-index:2517084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" filled="f" fillcolor="#fffffe" stroked="f" strokecolor="#212120" insetpen="t">
                <v:textbox inset="2.88pt,2.88pt,2.88pt,2.88pt">
                  <w:txbxContent>
                    <w:p w14:paraId="31485AC6" w14:textId="77777777" w:rsidR="002A0B7E" w:rsidRPr="00CB769A" w:rsidRDefault="00D4497E" w:rsidP="002A0B7E">
                      <w:pPr>
                        <w:widowControl w:val="0"/>
                        <w:spacing w:after="0" w:line="320" w:lineRule="exact"/>
                        <w:rPr>
                          <w:rFonts w:ascii="Arial" w:hAnsi="Arial" w:cs="Arial"/>
                          <w:color w:val="FFFFFE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proprius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.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os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quae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magna.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Delenit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abdo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gram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esse quia</w:t>
                      </w:r>
                      <w:proofErr w:type="gram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, te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huic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. Ratis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neque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ymo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venio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illum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pala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damnum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aliquip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camur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consequa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. </w:t>
                      </w:r>
                    </w:p>
                    <w:p w14:paraId="3FCF1C0C" w14:textId="77777777" w:rsidR="00D4497E" w:rsidRPr="00CB769A" w:rsidRDefault="002A0B7E" w:rsidP="00553A46">
                      <w:pPr>
                        <w:widowControl w:val="0"/>
                        <w:spacing w:after="0" w:line="320" w:lineRule="exact"/>
                        <w:ind w:right="-117"/>
                        <w:rPr>
                          <w:rFonts w:ascii="Arial" w:hAnsi="Arial" w:cs="Arial"/>
                          <w:color w:val="FFFFFE"/>
                          <w:sz w:val="14"/>
                          <w:szCs w:val="14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Adipiscing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magna </w:t>
                      </w:r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jumentum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velit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iriure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obruo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vel.Volutpat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mos </w:t>
                      </w:r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neque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lobortis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dignissim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conventio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, </w:t>
                      </w:r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torqueo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acsi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roto modo. </w:t>
                      </w:r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Feugait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obruo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quae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ingenium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tristique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vel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natu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meus.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53A46" w:rsidRPr="00D4497E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07392" behindDoc="0" locked="0" layoutInCell="1" allowOverlap="1" wp14:anchorId="223D6DF4" wp14:editId="29AFF818">
                <wp:simplePos x="0" y="0"/>
                <wp:positionH relativeFrom="column">
                  <wp:posOffset>229235</wp:posOffset>
                </wp:positionH>
                <wp:positionV relativeFrom="page">
                  <wp:posOffset>7113905</wp:posOffset>
                </wp:positionV>
                <wp:extent cx="2286000" cy="2442210"/>
                <wp:effectExtent l="0" t="0" r="0" b="0"/>
                <wp:wrapNone/>
                <wp:docPr id="5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442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E9BC00" w14:textId="77777777" w:rsidR="00D4497E" w:rsidRPr="00CB769A" w:rsidRDefault="00D4497E" w:rsidP="00D4497E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EF792F"/>
                                <w:sz w:val="18"/>
                                <w:szCs w:val="18"/>
                                <w:lang w:val="pt-PT" w:bidi="en-GB"/>
                              </w:rPr>
                              <w:t xml:space="preserve">Q: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EF792F"/>
                                <w:sz w:val="18"/>
                                <w:szCs w:val="18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EF792F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EF792F"/>
                                <w:sz w:val="18"/>
                                <w:szCs w:val="18"/>
                                <w:lang w:val="pt-PT" w:bidi="en-GB"/>
                              </w:rPr>
                              <w:t>neo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EF792F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EF792F"/>
                                <w:sz w:val="18"/>
                                <w:szCs w:val="18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EF792F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EF792F"/>
                                <w:sz w:val="18"/>
                                <w:szCs w:val="18"/>
                                <w:lang w:val="pt-PT" w:bidi="en-GB"/>
                              </w:rPr>
                              <w:t>adsum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EF792F"/>
                                <w:sz w:val="18"/>
                                <w:szCs w:val="18"/>
                                <w:lang w:val="pt-PT" w:bidi="en-GB"/>
                              </w:rPr>
                              <w:t xml:space="preserve"> odio, multo,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EF792F"/>
                                <w:sz w:val="18"/>
                                <w:szCs w:val="18"/>
                                <w:lang w:val="pt-PT" w:bidi="en-GB"/>
                              </w:rPr>
                              <w:t>commoveo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EF792F"/>
                                <w:sz w:val="18"/>
                                <w:szCs w:val="1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EF792F"/>
                                <w:sz w:val="18"/>
                                <w:szCs w:val="18"/>
                                <w:lang w:val="pt-PT" w:bidi="en-GB"/>
                              </w:rPr>
                              <w:t>quibus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EF792F"/>
                                <w:sz w:val="18"/>
                                <w:szCs w:val="18"/>
                                <w:lang w:val="pt-PT" w:bidi="en-GB"/>
                              </w:rPr>
                              <w:t xml:space="preserve"> premo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EF792F"/>
                                <w:sz w:val="18"/>
                                <w:szCs w:val="18"/>
                                <w:lang w:val="pt-PT" w:bidi="en-GB"/>
                              </w:rPr>
                              <w:t>tamen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EF792F"/>
                                <w:sz w:val="18"/>
                                <w:szCs w:val="18"/>
                                <w:lang w:val="pt-PT" w:bidi="en-GB"/>
                              </w:rPr>
                              <w:t xml:space="preserve">. </w:t>
                            </w:r>
                          </w:p>
                          <w:p w14:paraId="67DE4F6C" w14:textId="77777777" w:rsidR="00553A46" w:rsidRDefault="00D4497E" w:rsidP="00553A46">
                            <w:pPr>
                              <w:widowControl w:val="0"/>
                              <w:spacing w:after="0" w:line="320" w:lineRule="exact"/>
                              <w:rPr>
                                <w:rFonts w:ascii="Arial" w:hAnsi="Arial" w:cs="Arial"/>
                                <w:color w:val="FFFFFE"/>
                                <w:sz w:val="14"/>
                                <w:szCs w:val="14"/>
                                <w:lang w:val="en"/>
                              </w:rPr>
                            </w:pPr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A: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Occuro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uxor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dolore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, ut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praemitto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opto</w:t>
                            </w:r>
                            <w:proofErr w:type="gram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si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sudo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, opes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validus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. Sino lenis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valetudo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ille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abbas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cogo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saluto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quod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, esse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letatio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Letalis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nibh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iustum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ransver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bero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bene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dolore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modo.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meus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indoles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iaceo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ne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secundum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dolus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demoveo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interdico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proprius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.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os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magna.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Delenit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abdo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esse quia</w:t>
                            </w:r>
                            <w:proofErr w:type="gram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, te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bidi="en-GB"/>
                              </w:rPr>
                              <w:t>Ratis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bidi="en-GB"/>
                              </w:rPr>
                              <w:t>neque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bidi="en-GB"/>
                              </w:rPr>
                              <w:t>ymo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bidi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bidi="en-GB"/>
                              </w:rPr>
                              <w:t>venio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bidi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4"/>
                                <w:szCs w:val="14"/>
                                <w:lang w:bidi="en-GB"/>
                              </w:rPr>
                              <w:t>illum .</w:t>
                            </w:r>
                            <w:proofErr w:type="gramEnd"/>
                          </w:p>
                          <w:p w14:paraId="5699D326" w14:textId="77777777" w:rsidR="00D4497E" w:rsidRDefault="00D4497E" w:rsidP="00D4497E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4"/>
                                <w:szCs w:val="1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D6DF4" id="Text Box 32" o:spid="_x0000_s1044" type="#_x0000_t202" style="position:absolute;margin-left:18.05pt;margin-top:560.15pt;width:180pt;height:192.3pt;z-index:251707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7EE9BC00" w14:textId="77777777" w:rsidR="00D4497E" w:rsidRPr="00CB769A" w:rsidRDefault="00D4497E" w:rsidP="00D4497E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b/>
                          <w:bCs/>
                          <w:color w:val="EF792F"/>
                          <w:sz w:val="18"/>
                          <w:szCs w:val="18"/>
                          <w:lang w:val="pt-PT"/>
                        </w:rPr>
                      </w:pPr>
                      <w:r w:rsidRPr="00CB769A">
                        <w:rPr>
                          <w:rFonts w:ascii="Arial" w:eastAsia="Arial" w:hAnsi="Arial" w:cs="Arial"/>
                          <w:b/>
                          <w:color w:val="EF792F"/>
                          <w:sz w:val="18"/>
                          <w:szCs w:val="18"/>
                          <w:lang w:val="pt-PT" w:bidi="en-GB"/>
                        </w:rPr>
                        <w:t xml:space="preserve">Q: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EF792F"/>
                          <w:sz w:val="18"/>
                          <w:szCs w:val="18"/>
                          <w:lang w:val="pt-PT" w:bidi="en-GB"/>
                        </w:rPr>
                        <w:t>Enim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EF792F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EF792F"/>
                          <w:sz w:val="18"/>
                          <w:szCs w:val="18"/>
                          <w:lang w:val="pt-PT" w:bidi="en-GB"/>
                        </w:rPr>
                        <w:t>neo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EF792F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EF792F"/>
                          <w:sz w:val="18"/>
                          <w:szCs w:val="18"/>
                          <w:lang w:val="pt-PT" w:bidi="en-GB"/>
                        </w:rPr>
                        <w:t>velit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EF792F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EF792F"/>
                          <w:sz w:val="18"/>
                          <w:szCs w:val="18"/>
                          <w:lang w:val="pt-PT" w:bidi="en-GB"/>
                        </w:rPr>
                        <w:t>adsum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EF792F"/>
                          <w:sz w:val="18"/>
                          <w:szCs w:val="18"/>
                          <w:lang w:val="pt-PT" w:bidi="en-GB"/>
                        </w:rPr>
                        <w:t xml:space="preserve"> odio, multo,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EF792F"/>
                          <w:sz w:val="18"/>
                          <w:szCs w:val="18"/>
                          <w:lang w:val="pt-PT" w:bidi="en-GB"/>
                        </w:rPr>
                        <w:t>commoveo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EF792F"/>
                          <w:sz w:val="18"/>
                          <w:szCs w:val="1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EF792F"/>
                          <w:sz w:val="18"/>
                          <w:szCs w:val="18"/>
                          <w:lang w:val="pt-PT" w:bidi="en-GB"/>
                        </w:rPr>
                        <w:t>quibus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EF792F"/>
                          <w:sz w:val="18"/>
                          <w:szCs w:val="18"/>
                          <w:lang w:val="pt-PT" w:bidi="en-GB"/>
                        </w:rPr>
                        <w:t xml:space="preserve"> premo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EF792F"/>
                          <w:sz w:val="18"/>
                          <w:szCs w:val="18"/>
                          <w:lang w:val="pt-PT" w:bidi="en-GB"/>
                        </w:rPr>
                        <w:t>tamen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EF792F"/>
                          <w:sz w:val="18"/>
                          <w:szCs w:val="18"/>
                          <w:lang w:val="pt-PT" w:bidi="en-GB"/>
                        </w:rPr>
                        <w:t xml:space="preserve">. </w:t>
                      </w:r>
                    </w:p>
                    <w:p w14:paraId="67DE4F6C" w14:textId="77777777" w:rsidR="00553A46" w:rsidRDefault="00D4497E" w:rsidP="00553A46">
                      <w:pPr>
                        <w:widowControl w:val="0"/>
                        <w:spacing w:after="0" w:line="320" w:lineRule="exact"/>
                        <w:rPr>
                          <w:rFonts w:ascii="Arial" w:hAnsi="Arial" w:cs="Arial"/>
                          <w:color w:val="FFFFFE"/>
                          <w:sz w:val="14"/>
                          <w:szCs w:val="14"/>
                          <w:lang w:val="en"/>
                        </w:rPr>
                      </w:pPr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A: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Occuro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uxor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dolore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, ut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praemitto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gram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opto</w:t>
                      </w:r>
                      <w:proofErr w:type="gram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si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sudo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, opes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feugiat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iriure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validus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. Sino lenis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vulputate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valetudo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ille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abbas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cogo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saluto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quod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, esse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illum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letatio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conventio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Letalis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nibh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iustum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ransver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bero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bene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vulputate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enim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dolore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modo.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Loquor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vulputate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meus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indoles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iaceo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ne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secundum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dolus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demoveo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interdico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proprius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.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os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quae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magna.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Delenit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abdo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 </w:t>
                      </w:r>
                      <w:proofErr w:type="gram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esse quia</w:t>
                      </w:r>
                      <w:proofErr w:type="gram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, te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>huic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val="pt-PT" w:bidi="en-GB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bidi="en-GB"/>
                        </w:rPr>
                        <w:t>Ratis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bidi="en-GB"/>
                        </w:rPr>
                        <w:t>neque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bidi="en-GB"/>
                        </w:rPr>
                        <w:t>ymo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bidi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bidi="en-GB"/>
                        </w:rPr>
                        <w:t>venio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bidi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FFFFFE"/>
                          <w:sz w:val="14"/>
                          <w:szCs w:val="14"/>
                          <w:lang w:bidi="en-GB"/>
                        </w:rPr>
                        <w:t>illum .</w:t>
                      </w:r>
                      <w:proofErr w:type="gramEnd"/>
                    </w:p>
                    <w:p w14:paraId="5699D326" w14:textId="77777777" w:rsidR="00D4497E" w:rsidRDefault="00D4497E" w:rsidP="00D4497E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4"/>
                          <w:szCs w:val="14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2A0B7E" w:rsidRPr="00D4497E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5ECD6B03" wp14:editId="098F3812">
                <wp:simplePos x="0" y="0"/>
                <wp:positionH relativeFrom="margin">
                  <wp:align>left</wp:align>
                </wp:positionH>
                <wp:positionV relativeFrom="page">
                  <wp:posOffset>2623457</wp:posOffset>
                </wp:positionV>
                <wp:extent cx="5344886" cy="457200"/>
                <wp:effectExtent l="0" t="0" r="8255" b="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488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47A51E" w14:textId="77777777" w:rsidR="00D4497E" w:rsidRPr="002A0B7E" w:rsidRDefault="00D4497E" w:rsidP="00D4497E">
                            <w:pPr>
                              <w:widowControl w:val="0"/>
                              <w:spacing w:line="60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0"/>
                                <w:lang w:val="en"/>
                              </w:rPr>
                            </w:pPr>
                            <w:r w:rsidRPr="002A0B7E">
                              <w:rPr>
                                <w:rFonts w:ascii="Arial" w:eastAsia="Arial" w:hAnsi="Arial" w:cs="Arial"/>
                                <w:color w:val="2E3640"/>
                                <w:spacing w:val="20"/>
                                <w:w w:val="90"/>
                                <w:sz w:val="48"/>
                                <w:szCs w:val="40"/>
                                <w:lang w:bidi="en-GB"/>
                              </w:rPr>
                              <w:t>Technology solutions for non-profits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D6B03" id="Text Box 14" o:spid="_x0000_s1045" type="#_x0000_t202" style="position:absolute;margin-left:0;margin-top:206.55pt;width:420.85pt;height:36pt;z-index:251700224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" filled="f" fillcolor="#fffffe" stroked="f" strokecolor="#212120" insetpen="t">
                <v:textbox inset="2.88pt,2.88pt,2.88pt,2.88pt">
                  <w:txbxContent>
                    <w:p w14:paraId="3247A51E" w14:textId="77777777" w:rsidR="00D4497E" w:rsidRPr="002A0B7E" w:rsidRDefault="00D4497E" w:rsidP="00D4497E">
                      <w:pPr>
                        <w:widowControl w:val="0"/>
                        <w:spacing w:line="60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0"/>
                          <w:lang w:val="en"/>
                        </w:rPr>
                      </w:pPr>
                      <w:r w:rsidRPr="002A0B7E">
                        <w:rPr>
                          <w:rFonts w:ascii="Arial" w:eastAsia="Arial" w:hAnsi="Arial" w:cs="Arial"/>
                          <w:color w:val="2E3640"/>
                          <w:spacing w:val="20"/>
                          <w:w w:val="90"/>
                          <w:sz w:val="48"/>
                          <w:szCs w:val="40"/>
                          <w:lang w:bidi="en-GB"/>
                        </w:rPr>
                        <w:t>Technology solutions for non-profits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4497E" w:rsidRPr="00D4497E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03296" behindDoc="0" locked="0" layoutInCell="1" allowOverlap="1" wp14:anchorId="5666C62E" wp14:editId="3FCDC307">
                <wp:simplePos x="0" y="0"/>
                <wp:positionH relativeFrom="margin">
                  <wp:posOffset>0</wp:posOffset>
                </wp:positionH>
                <wp:positionV relativeFrom="page">
                  <wp:posOffset>3089910</wp:posOffset>
                </wp:positionV>
                <wp:extent cx="1657350" cy="3429000"/>
                <wp:effectExtent l="0" t="0" r="0" b="0"/>
                <wp:wrapNone/>
                <wp:docPr id="2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E59CDB" w14:textId="77777777" w:rsidR="00D4497E" w:rsidRPr="00CB769A" w:rsidRDefault="00D4497E" w:rsidP="00D4497E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2E3640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Volutpat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mos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obortis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dignissim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acsi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roto modo.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ingenium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tristique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natu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meus.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Molior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capio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commodo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 mara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>genitus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2E3640"/>
                                <w:sz w:val="16"/>
                                <w:szCs w:val="16"/>
                                <w:lang w:val="pt-PT" w:bidi="en-GB"/>
                              </w:rPr>
                              <w:t xml:space="preserve">. </w:t>
                            </w:r>
                          </w:p>
                          <w:p w14:paraId="32BF85C8" w14:textId="77777777" w:rsidR="00D4497E" w:rsidRPr="00CB769A" w:rsidRDefault="00D4497E" w:rsidP="00D4497E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adsum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odio, multo,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commoveo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quibus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premo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tamen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Occuro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uxor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dolore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ut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praemitto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opto</w:t>
                            </w:r>
                            <w:proofErr w:type="gram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si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sudo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opes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validus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Sino lenis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valetudo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ille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abbas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cogo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saluto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quod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esse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letatio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6C62E" id="Text Box 28" o:spid="_x0000_s1046" type="#_x0000_t202" style="position:absolute;margin-left:0;margin-top:243.3pt;width:130.5pt;height:270pt;z-index:25170329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" filled="f" fillcolor="#fffffe" stroked="f" strokecolor="#212120" insetpen="t">
                <v:textbox inset="2.88pt,2.88pt,2.88pt,2.88pt">
                  <w:txbxContent>
                    <w:p w14:paraId="7BE59CDB" w14:textId="77777777" w:rsidR="00D4497E" w:rsidRPr="00CB769A" w:rsidRDefault="00D4497E" w:rsidP="00D4497E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2E3640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Volutpat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mos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neque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obortis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dignissim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conventio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torqueo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acsi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roto modo.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Feugait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obruo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quae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ingenium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tristique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vel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natu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meus.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Molior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torqueo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capio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velit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loquor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feugiat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pneum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commodo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vel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obruo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 mara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>genitus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2E3640"/>
                          <w:sz w:val="16"/>
                          <w:szCs w:val="16"/>
                          <w:lang w:val="pt-PT" w:bidi="en-GB"/>
                        </w:rPr>
                        <w:t xml:space="preserve">. </w:t>
                      </w:r>
                    </w:p>
                    <w:p w14:paraId="32BF85C8" w14:textId="77777777" w:rsidR="00D4497E" w:rsidRPr="00CB769A" w:rsidRDefault="00D4497E" w:rsidP="00D4497E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Enim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adsum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odio, multo,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commoveo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quibus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premo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tamen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huic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Occuro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uxor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dolore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ut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praemitto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gram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opto</w:t>
                      </w:r>
                      <w:proofErr w:type="gram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si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sudo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opes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feugiat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iriure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validus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Sino lenis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vulputate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valetudo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ille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abbas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cogo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saluto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quod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esse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illum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letatio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conventio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4497E" w:rsidRPr="00D4497E">
        <w:rPr>
          <w:noProof/>
          <w:lang w:bidi="en-GB"/>
        </w:rPr>
        <w:drawing>
          <wp:anchor distT="36576" distB="36576" distL="36576" distR="36576" simplePos="0" relativeHeight="251698176" behindDoc="0" locked="0" layoutInCell="1" allowOverlap="1" wp14:anchorId="53BFC819" wp14:editId="7F6C37C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486128" cy="2743109"/>
            <wp:effectExtent l="0" t="0" r="635" b="635"/>
            <wp:wrapNone/>
            <wp:docPr id="60" name="Picture 60" descr="Hands on computer keyboar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tamic\Desktop\TC999D\TC9990301D-PB\TC9990301-IMG05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9" t="22282" r="8035" b="21817"/>
                    <a:stretch/>
                  </pic:blipFill>
                  <pic:spPr bwMode="auto">
                    <a:xfrm>
                      <a:off x="0" y="0"/>
                      <a:ext cx="5486128" cy="274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97E" w:rsidRPr="00D4497E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05344" behindDoc="0" locked="0" layoutInCell="1" allowOverlap="1" wp14:anchorId="75A4BF2E" wp14:editId="4C474B82">
                <wp:simplePos x="0" y="0"/>
                <wp:positionH relativeFrom="column">
                  <wp:posOffset>3656330</wp:posOffset>
                </wp:positionH>
                <wp:positionV relativeFrom="page">
                  <wp:posOffset>3089910</wp:posOffset>
                </wp:positionV>
                <wp:extent cx="1657350" cy="3429000"/>
                <wp:effectExtent l="0" t="0" r="0" b="0"/>
                <wp:wrapNone/>
                <wp:docPr id="5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AD305D" w14:textId="77777777" w:rsidR="00D4497E" w:rsidRPr="00CB769A" w:rsidRDefault="00D4497E" w:rsidP="00D4497E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Aptent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camur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aptent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voco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Adipsdiscing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jumentum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iriure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obruo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. damnum pneum.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Aptent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camur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lorem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aptent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magna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jumentum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velitan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iriure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meus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indoles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iaceo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secundum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dolus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demoveo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interddfico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proprius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os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quadfse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nudflla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magna. 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aliquip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camur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utan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sdl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as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nisl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vocoloc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ispo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facto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delore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ergo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maska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forgeuit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masca pala ergo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sacrum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lamap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allacum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dergo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ipso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sermi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4BF2E" id="Text Box 30" o:spid="_x0000_s1047" type="#_x0000_t202" style="position:absolute;margin-left:287.9pt;margin-top:243.3pt;width:130.5pt;height:270pt;z-index:2517053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" filled="f" fillcolor="#fffffe" stroked="f" strokecolor="#212120" insetpen="t">
                <v:textbox inset="2.88pt,2.88pt,2.88pt,2.88pt">
                  <w:txbxContent>
                    <w:p w14:paraId="4AAD305D" w14:textId="77777777" w:rsidR="00D4497E" w:rsidRPr="00CB769A" w:rsidRDefault="00D4497E" w:rsidP="00D4497E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pt-PT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Aptent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nulla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aliquip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camur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ut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br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consequat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aptent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nisl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voco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br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consequat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Adipsdiscing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magna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jumentum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velit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iriure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obruo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. damnum pneum.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Aptent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nulla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aliquip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camur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ut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consequat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lorem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aptent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nisl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magna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jumentum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velitan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iriure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Loquor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vulputate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meus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indoles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iaceo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secundum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dolus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demoveo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interddfico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proprius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os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quadfse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nudflla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magna. 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aliquip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camur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utan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sdl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as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nisl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vocoloc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ispo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facto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delore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ergo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maska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forgeuit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masca pala ergo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sacrum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lamap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allacum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dergo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ipso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sermi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4497E" w:rsidRPr="00D4497E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04320" behindDoc="0" locked="0" layoutInCell="1" allowOverlap="1" wp14:anchorId="6628A78C" wp14:editId="40B08039">
                <wp:simplePos x="0" y="0"/>
                <wp:positionH relativeFrom="column">
                  <wp:posOffset>1823720</wp:posOffset>
                </wp:positionH>
                <wp:positionV relativeFrom="page">
                  <wp:posOffset>3089910</wp:posOffset>
                </wp:positionV>
                <wp:extent cx="1657350" cy="3429000"/>
                <wp:effectExtent l="0" t="0" r="0" b="0"/>
                <wp:wrapNone/>
                <wp:docPr id="5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4B7359" w14:textId="77777777" w:rsidR="00D4497E" w:rsidRPr="00CB769A" w:rsidRDefault="00D4497E" w:rsidP="00D4497E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erat.Loquor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meus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indoles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iaceo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secundum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dolus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demoveo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interdico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proprius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asos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magna.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Delenit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abdo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esse quia</w:t>
                            </w:r>
                            <w:proofErr w:type="gram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te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Ratis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ymo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venio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pala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damnum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aliquip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camur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nisl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serpo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voco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ququadrum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lorem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ipso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</w:p>
                          <w:p w14:paraId="1294F048" w14:textId="77777777" w:rsidR="00D4497E" w:rsidRDefault="00D4497E" w:rsidP="00D4497E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Adipiscing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magna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jumentum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 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eros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lorem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ipsum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dolor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meus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indole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iaceo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secundum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dolus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demoveo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interdico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proprius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quae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magna.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8A78C" id="Text Box 29" o:spid="_x0000_s1048" type="#_x0000_t202" style="position:absolute;margin-left:143.6pt;margin-top:243.3pt;width:130.5pt;height:270pt;z-index:2517043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" filled="f" fillcolor="#fffffe" stroked="f" strokecolor="#212120" insetpen="t">
                <v:textbox inset="2.88pt,2.88pt,2.88pt,2.88pt">
                  <w:txbxContent>
                    <w:p w14:paraId="3D4B7359" w14:textId="77777777" w:rsidR="00D4497E" w:rsidRPr="00CB769A" w:rsidRDefault="00D4497E" w:rsidP="00D4497E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erat.Loquor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vulputate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meus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indoles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iaceo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secundum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dolus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demoveo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interdico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proprius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asos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quae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magna.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Delenit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abdo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gram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esse quia</w:t>
                      </w:r>
                      <w:proofErr w:type="gram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te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huic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Ratis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neque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ymo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venio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illum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pala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damnum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pneum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aliquip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camur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nisl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serpo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voco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ququadrum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lorem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ipso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</w:p>
                    <w:p w14:paraId="1294F048" w14:textId="77777777" w:rsidR="00D4497E" w:rsidRDefault="00D4497E" w:rsidP="00D4497E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Adipiscing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magna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jumentum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 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iriure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obruo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eros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lorem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ipsum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dolor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Loquor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vulputate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meus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indole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iaceo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secundum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dolus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demoveo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interdico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proprius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consequat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quae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nulla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magna.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C23AECB" w14:textId="77777777" w:rsidR="0020734B" w:rsidRDefault="00764C84">
      <w:r w:rsidRPr="00D4497E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E33E6CB" wp14:editId="3829DCA7">
                <wp:simplePos x="0" y="0"/>
                <wp:positionH relativeFrom="column">
                  <wp:posOffset>6454140</wp:posOffset>
                </wp:positionH>
                <wp:positionV relativeFrom="page">
                  <wp:posOffset>6402070</wp:posOffset>
                </wp:positionV>
                <wp:extent cx="523240" cy="491490"/>
                <wp:effectExtent l="0" t="0" r="10160" b="22860"/>
                <wp:wrapNone/>
                <wp:docPr id="4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240" cy="491490"/>
                          <a:chOff x="117041531" y="111700750"/>
                          <a:chExt cx="523073" cy="491611"/>
                        </a:xfrm>
                      </wpg:grpSpPr>
                      <wps:wsp>
                        <wps:cNvPr id="51" name="Freeform 17"/>
                        <wps:cNvSpPr>
                          <a:spLocks/>
                        </wps:cNvSpPr>
                        <wps:spPr bwMode="auto">
                          <a:xfrm>
                            <a:off x="117041531" y="112080394"/>
                            <a:ext cx="523073" cy="111967"/>
                          </a:xfrm>
                          <a:custGeom>
                            <a:avLst/>
                            <a:gdLst>
                              <a:gd name="T0" fmla="*/ 483075 w 523073"/>
                              <a:gd name="T1" fmla="*/ 0 h 111967"/>
                              <a:gd name="T2" fmla="*/ 39998 w 523073"/>
                              <a:gd name="T3" fmla="*/ 0 h 111967"/>
                              <a:gd name="T4" fmla="*/ 34121 w 523073"/>
                              <a:gd name="T5" fmla="*/ 489 h 111967"/>
                              <a:gd name="T6" fmla="*/ 28407 w 523073"/>
                              <a:gd name="T7" fmla="*/ 1632 h 111967"/>
                              <a:gd name="T8" fmla="*/ 23183 w 523073"/>
                              <a:gd name="T9" fmla="*/ 3754 h 111967"/>
                              <a:gd name="T10" fmla="*/ 18285 w 523073"/>
                              <a:gd name="T11" fmla="*/ 6365 h 111967"/>
                              <a:gd name="T12" fmla="*/ 13714 w 523073"/>
                              <a:gd name="T13" fmla="*/ 9793 h 111967"/>
                              <a:gd name="T14" fmla="*/ 9796 w 523073"/>
                              <a:gd name="T15" fmla="*/ 13710 h 111967"/>
                              <a:gd name="T16" fmla="*/ 6531 w 523073"/>
                              <a:gd name="T17" fmla="*/ 18117 h 111967"/>
                              <a:gd name="T18" fmla="*/ 3755 w 523073"/>
                              <a:gd name="T19" fmla="*/ 23013 h 111967"/>
                              <a:gd name="T20" fmla="*/ 1633 w 523073"/>
                              <a:gd name="T21" fmla="*/ 28236 h 111967"/>
                              <a:gd name="T22" fmla="*/ 490 w 523073"/>
                              <a:gd name="T23" fmla="*/ 33949 h 111967"/>
                              <a:gd name="T24" fmla="*/ 0 w 523073"/>
                              <a:gd name="T25" fmla="*/ 39825 h 111967"/>
                              <a:gd name="T26" fmla="*/ 0 w 523073"/>
                              <a:gd name="T27" fmla="*/ 71979 h 111967"/>
                              <a:gd name="T28" fmla="*/ 490 w 523073"/>
                              <a:gd name="T29" fmla="*/ 77855 h 111967"/>
                              <a:gd name="T30" fmla="*/ 1633 w 523073"/>
                              <a:gd name="T31" fmla="*/ 83567 h 111967"/>
                              <a:gd name="T32" fmla="*/ 3755 w 523073"/>
                              <a:gd name="T33" fmla="*/ 88953 h 111967"/>
                              <a:gd name="T34" fmla="*/ 6531 w 523073"/>
                              <a:gd name="T35" fmla="*/ 93850 h 111967"/>
                              <a:gd name="T36" fmla="*/ 9796 w 523073"/>
                              <a:gd name="T37" fmla="*/ 98257 h 111967"/>
                              <a:gd name="T38" fmla="*/ 13714 w 523073"/>
                              <a:gd name="T39" fmla="*/ 102174 h 111967"/>
                              <a:gd name="T40" fmla="*/ 18285 w 523073"/>
                              <a:gd name="T41" fmla="*/ 105601 h 111967"/>
                              <a:gd name="T42" fmla="*/ 23183 w 523073"/>
                              <a:gd name="T43" fmla="*/ 108213 h 111967"/>
                              <a:gd name="T44" fmla="*/ 28407 w 523073"/>
                              <a:gd name="T45" fmla="*/ 110335 h 111967"/>
                              <a:gd name="T46" fmla="*/ 34121 w 523073"/>
                              <a:gd name="T47" fmla="*/ 111477 h 111967"/>
                              <a:gd name="T48" fmla="*/ 39998 w 523073"/>
                              <a:gd name="T49" fmla="*/ 111967 h 111967"/>
                              <a:gd name="T50" fmla="*/ 483075 w 523073"/>
                              <a:gd name="T51" fmla="*/ 111967 h 111967"/>
                              <a:gd name="T52" fmla="*/ 488953 w 523073"/>
                              <a:gd name="T53" fmla="*/ 111477 h 111967"/>
                              <a:gd name="T54" fmla="*/ 494667 w 523073"/>
                              <a:gd name="T55" fmla="*/ 110335 h 111967"/>
                              <a:gd name="T56" fmla="*/ 500054 w 523073"/>
                              <a:gd name="T57" fmla="*/ 108213 h 111967"/>
                              <a:gd name="T58" fmla="*/ 504952 w 523073"/>
                              <a:gd name="T59" fmla="*/ 105601 h 111967"/>
                              <a:gd name="T60" fmla="*/ 509360 w 523073"/>
                              <a:gd name="T61" fmla="*/ 102174 h 111967"/>
                              <a:gd name="T62" fmla="*/ 513278 w 523073"/>
                              <a:gd name="T63" fmla="*/ 98257 h 111967"/>
                              <a:gd name="T64" fmla="*/ 516706 w 523073"/>
                              <a:gd name="T65" fmla="*/ 93850 h 111967"/>
                              <a:gd name="T66" fmla="*/ 519318 w 523073"/>
                              <a:gd name="T67" fmla="*/ 88953 h 111967"/>
                              <a:gd name="T68" fmla="*/ 521441 w 523073"/>
                              <a:gd name="T69" fmla="*/ 83567 h 111967"/>
                              <a:gd name="T70" fmla="*/ 522583 w 523073"/>
                              <a:gd name="T71" fmla="*/ 77855 h 111967"/>
                              <a:gd name="T72" fmla="*/ 523073 w 523073"/>
                              <a:gd name="T73" fmla="*/ 71979 h 111967"/>
                              <a:gd name="T74" fmla="*/ 523073 w 523073"/>
                              <a:gd name="T75" fmla="*/ 39825 h 111967"/>
                              <a:gd name="T76" fmla="*/ 522583 w 523073"/>
                              <a:gd name="T77" fmla="*/ 33949 h 111967"/>
                              <a:gd name="T78" fmla="*/ 521441 w 523073"/>
                              <a:gd name="T79" fmla="*/ 28236 h 111967"/>
                              <a:gd name="T80" fmla="*/ 519318 w 523073"/>
                              <a:gd name="T81" fmla="*/ 23013 h 111967"/>
                              <a:gd name="T82" fmla="*/ 516706 w 523073"/>
                              <a:gd name="T83" fmla="*/ 18117 h 111967"/>
                              <a:gd name="T84" fmla="*/ 513278 w 523073"/>
                              <a:gd name="T85" fmla="*/ 13710 h 111967"/>
                              <a:gd name="T86" fmla="*/ 509360 w 523073"/>
                              <a:gd name="T87" fmla="*/ 9793 h 111967"/>
                              <a:gd name="T88" fmla="*/ 504952 w 523073"/>
                              <a:gd name="T89" fmla="*/ 6365 h 111967"/>
                              <a:gd name="T90" fmla="*/ 500054 w 523073"/>
                              <a:gd name="T91" fmla="*/ 3754 h 111967"/>
                              <a:gd name="T92" fmla="*/ 494667 w 523073"/>
                              <a:gd name="T93" fmla="*/ 1632 h 111967"/>
                              <a:gd name="T94" fmla="*/ 488953 w 523073"/>
                              <a:gd name="T95" fmla="*/ 489 h 111967"/>
                              <a:gd name="T96" fmla="*/ 483075 w 523073"/>
                              <a:gd name="T97" fmla="*/ 0 h 1119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23073" h="111967">
                                <a:moveTo>
                                  <a:pt x="483075" y="0"/>
                                </a:moveTo>
                                <a:lnTo>
                                  <a:pt x="39998" y="0"/>
                                </a:lnTo>
                                <a:lnTo>
                                  <a:pt x="34121" y="489"/>
                                </a:lnTo>
                                <a:lnTo>
                                  <a:pt x="28407" y="1632"/>
                                </a:lnTo>
                                <a:lnTo>
                                  <a:pt x="23183" y="3754"/>
                                </a:lnTo>
                                <a:lnTo>
                                  <a:pt x="18285" y="6365"/>
                                </a:lnTo>
                                <a:lnTo>
                                  <a:pt x="13714" y="9793"/>
                                </a:lnTo>
                                <a:lnTo>
                                  <a:pt x="9796" y="13710"/>
                                </a:lnTo>
                                <a:lnTo>
                                  <a:pt x="6531" y="18117"/>
                                </a:lnTo>
                                <a:lnTo>
                                  <a:pt x="3755" y="23013"/>
                                </a:lnTo>
                                <a:lnTo>
                                  <a:pt x="1633" y="28236"/>
                                </a:lnTo>
                                <a:lnTo>
                                  <a:pt x="490" y="33949"/>
                                </a:lnTo>
                                <a:lnTo>
                                  <a:pt x="0" y="39825"/>
                                </a:lnTo>
                                <a:lnTo>
                                  <a:pt x="0" y="71979"/>
                                </a:lnTo>
                                <a:lnTo>
                                  <a:pt x="490" y="77855"/>
                                </a:lnTo>
                                <a:lnTo>
                                  <a:pt x="1633" y="83567"/>
                                </a:lnTo>
                                <a:lnTo>
                                  <a:pt x="3755" y="88953"/>
                                </a:lnTo>
                                <a:lnTo>
                                  <a:pt x="6531" y="93850"/>
                                </a:lnTo>
                                <a:lnTo>
                                  <a:pt x="9796" y="98257"/>
                                </a:lnTo>
                                <a:lnTo>
                                  <a:pt x="13714" y="102174"/>
                                </a:lnTo>
                                <a:lnTo>
                                  <a:pt x="18285" y="105601"/>
                                </a:lnTo>
                                <a:lnTo>
                                  <a:pt x="23183" y="108213"/>
                                </a:lnTo>
                                <a:lnTo>
                                  <a:pt x="28407" y="110335"/>
                                </a:lnTo>
                                <a:lnTo>
                                  <a:pt x="34121" y="111477"/>
                                </a:lnTo>
                                <a:lnTo>
                                  <a:pt x="39998" y="111967"/>
                                </a:lnTo>
                                <a:lnTo>
                                  <a:pt x="483075" y="111967"/>
                                </a:lnTo>
                                <a:lnTo>
                                  <a:pt x="488953" y="111477"/>
                                </a:lnTo>
                                <a:lnTo>
                                  <a:pt x="494667" y="110335"/>
                                </a:lnTo>
                                <a:lnTo>
                                  <a:pt x="500054" y="108213"/>
                                </a:lnTo>
                                <a:lnTo>
                                  <a:pt x="504952" y="105601"/>
                                </a:lnTo>
                                <a:lnTo>
                                  <a:pt x="509360" y="102174"/>
                                </a:lnTo>
                                <a:lnTo>
                                  <a:pt x="513278" y="98257"/>
                                </a:lnTo>
                                <a:lnTo>
                                  <a:pt x="516706" y="93850"/>
                                </a:lnTo>
                                <a:lnTo>
                                  <a:pt x="519318" y="88953"/>
                                </a:lnTo>
                                <a:lnTo>
                                  <a:pt x="521441" y="83567"/>
                                </a:lnTo>
                                <a:lnTo>
                                  <a:pt x="522583" y="77855"/>
                                </a:lnTo>
                                <a:lnTo>
                                  <a:pt x="523073" y="71979"/>
                                </a:lnTo>
                                <a:lnTo>
                                  <a:pt x="523073" y="39825"/>
                                </a:lnTo>
                                <a:lnTo>
                                  <a:pt x="522583" y="33949"/>
                                </a:lnTo>
                                <a:lnTo>
                                  <a:pt x="521441" y="28236"/>
                                </a:lnTo>
                                <a:lnTo>
                                  <a:pt x="519318" y="23013"/>
                                </a:lnTo>
                                <a:lnTo>
                                  <a:pt x="516706" y="18117"/>
                                </a:lnTo>
                                <a:lnTo>
                                  <a:pt x="513278" y="13710"/>
                                </a:lnTo>
                                <a:lnTo>
                                  <a:pt x="509360" y="9793"/>
                                </a:lnTo>
                                <a:lnTo>
                                  <a:pt x="504952" y="6365"/>
                                </a:lnTo>
                                <a:lnTo>
                                  <a:pt x="500054" y="3754"/>
                                </a:lnTo>
                                <a:lnTo>
                                  <a:pt x="494667" y="1632"/>
                                </a:lnTo>
                                <a:lnTo>
                                  <a:pt x="488953" y="489"/>
                                </a:lnTo>
                                <a:lnTo>
                                  <a:pt x="483075" y="0"/>
                                </a:lnTo>
                              </a:path>
                            </a:pathLst>
                          </a:custGeom>
                          <a:noFill/>
                          <a:ln w="7673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8"/>
                        <wps:cNvSpPr>
                          <a:spLocks/>
                        </wps:cNvSpPr>
                        <wps:spPr bwMode="auto">
                          <a:xfrm>
                            <a:off x="117041858" y="111700750"/>
                            <a:ext cx="521930" cy="347000"/>
                          </a:xfrm>
                          <a:custGeom>
                            <a:avLst/>
                            <a:gdLst>
                              <a:gd name="T0" fmla="*/ 60568 w 521930"/>
                              <a:gd name="T1" fmla="*/ 347000 h 347000"/>
                              <a:gd name="T2" fmla="*/ 461362 w 521930"/>
                              <a:gd name="T3" fmla="*/ 347000 h 347000"/>
                              <a:gd name="T4" fmla="*/ 469035 w 521930"/>
                              <a:gd name="T5" fmla="*/ 346511 h 347000"/>
                              <a:gd name="T6" fmla="*/ 476218 w 521930"/>
                              <a:gd name="T7" fmla="*/ 345205 h 347000"/>
                              <a:gd name="T8" fmla="*/ 483238 w 521930"/>
                              <a:gd name="T9" fmla="*/ 342920 h 347000"/>
                              <a:gd name="T10" fmla="*/ 489768 w 521930"/>
                              <a:gd name="T11" fmla="*/ 339982 h 347000"/>
                              <a:gd name="T12" fmla="*/ 495972 w 521930"/>
                              <a:gd name="T13" fmla="*/ 336228 h 347000"/>
                              <a:gd name="T14" fmla="*/ 501523 w 521930"/>
                              <a:gd name="T15" fmla="*/ 331821 h 347000"/>
                              <a:gd name="T16" fmla="*/ 506584 w 521930"/>
                              <a:gd name="T17" fmla="*/ 326761 h 347000"/>
                              <a:gd name="T18" fmla="*/ 511155 w 521930"/>
                              <a:gd name="T19" fmla="*/ 321049 h 347000"/>
                              <a:gd name="T20" fmla="*/ 514910 w 521930"/>
                              <a:gd name="T21" fmla="*/ 315010 h 347000"/>
                              <a:gd name="T22" fmla="*/ 517848 w 521930"/>
                              <a:gd name="T23" fmla="*/ 308481 h 347000"/>
                              <a:gd name="T24" fmla="*/ 520134 w 521930"/>
                              <a:gd name="T25" fmla="*/ 301463 h 347000"/>
                              <a:gd name="T26" fmla="*/ 521440 w 521930"/>
                              <a:gd name="T27" fmla="*/ 294118 h 347000"/>
                              <a:gd name="T28" fmla="*/ 521930 w 521930"/>
                              <a:gd name="T29" fmla="*/ 286610 h 347000"/>
                              <a:gd name="T30" fmla="*/ 521930 w 521930"/>
                              <a:gd name="T31" fmla="*/ 60554 h 347000"/>
                              <a:gd name="T32" fmla="*/ 521440 w 521930"/>
                              <a:gd name="T33" fmla="*/ 52882 h 347000"/>
                              <a:gd name="T34" fmla="*/ 520134 w 521930"/>
                              <a:gd name="T35" fmla="*/ 45701 h 347000"/>
                              <a:gd name="T36" fmla="*/ 517848 w 521930"/>
                              <a:gd name="T37" fmla="*/ 38682 h 347000"/>
                              <a:gd name="T38" fmla="*/ 514910 w 521930"/>
                              <a:gd name="T39" fmla="*/ 32154 h 347000"/>
                              <a:gd name="T40" fmla="*/ 511155 w 521930"/>
                              <a:gd name="T41" fmla="*/ 25951 h 347000"/>
                              <a:gd name="T42" fmla="*/ 506584 w 521930"/>
                              <a:gd name="T43" fmla="*/ 20402 h 347000"/>
                              <a:gd name="T44" fmla="*/ 501523 w 521930"/>
                              <a:gd name="T45" fmla="*/ 15342 h 347000"/>
                              <a:gd name="T46" fmla="*/ 495972 w 521930"/>
                              <a:gd name="T47" fmla="*/ 10772 h 347000"/>
                              <a:gd name="T48" fmla="*/ 489768 w 521930"/>
                              <a:gd name="T49" fmla="*/ 7018 h 347000"/>
                              <a:gd name="T50" fmla="*/ 483238 w 521930"/>
                              <a:gd name="T51" fmla="*/ 4080 h 347000"/>
                              <a:gd name="T52" fmla="*/ 476218 w 521930"/>
                              <a:gd name="T53" fmla="*/ 1795 h 347000"/>
                              <a:gd name="T54" fmla="*/ 469035 w 521930"/>
                              <a:gd name="T55" fmla="*/ 490 h 347000"/>
                              <a:gd name="T56" fmla="*/ 461362 w 521930"/>
                              <a:gd name="T57" fmla="*/ 0 h 347000"/>
                              <a:gd name="T58" fmla="*/ 60568 w 521930"/>
                              <a:gd name="T59" fmla="*/ 0 h 347000"/>
                              <a:gd name="T60" fmla="*/ 53058 w 521930"/>
                              <a:gd name="T61" fmla="*/ 490 h 347000"/>
                              <a:gd name="T62" fmla="*/ 45712 w 521930"/>
                              <a:gd name="T63" fmla="*/ 1795 h 347000"/>
                              <a:gd name="T64" fmla="*/ 38692 w 521930"/>
                              <a:gd name="T65" fmla="*/ 4080 h 347000"/>
                              <a:gd name="T66" fmla="*/ 32161 w 521930"/>
                              <a:gd name="T67" fmla="*/ 7018 h 347000"/>
                              <a:gd name="T68" fmla="*/ 25958 w 521930"/>
                              <a:gd name="T69" fmla="*/ 10772 h 347000"/>
                              <a:gd name="T70" fmla="*/ 20407 w 521930"/>
                              <a:gd name="T71" fmla="*/ 15342 h 347000"/>
                              <a:gd name="T72" fmla="*/ 15346 w 521930"/>
                              <a:gd name="T73" fmla="*/ 20402 h 347000"/>
                              <a:gd name="T74" fmla="*/ 10938 w 521930"/>
                              <a:gd name="T75" fmla="*/ 25951 h 347000"/>
                              <a:gd name="T76" fmla="*/ 7183 w 521930"/>
                              <a:gd name="T77" fmla="*/ 32154 h 347000"/>
                              <a:gd name="T78" fmla="*/ 4081 w 521930"/>
                              <a:gd name="T79" fmla="*/ 38682 h 347000"/>
                              <a:gd name="T80" fmla="*/ 1796 w 521930"/>
                              <a:gd name="T81" fmla="*/ 45701 h 347000"/>
                              <a:gd name="T82" fmla="*/ 490 w 521930"/>
                              <a:gd name="T83" fmla="*/ 52882 h 347000"/>
                              <a:gd name="T84" fmla="*/ 0 w 521930"/>
                              <a:gd name="T85" fmla="*/ 60554 h 347000"/>
                              <a:gd name="T86" fmla="*/ 0 w 521930"/>
                              <a:gd name="T87" fmla="*/ 286610 h 347000"/>
                              <a:gd name="T88" fmla="*/ 490 w 521930"/>
                              <a:gd name="T89" fmla="*/ 294118 h 347000"/>
                              <a:gd name="T90" fmla="*/ 1796 w 521930"/>
                              <a:gd name="T91" fmla="*/ 301463 h 347000"/>
                              <a:gd name="T92" fmla="*/ 4081 w 521930"/>
                              <a:gd name="T93" fmla="*/ 308481 h 347000"/>
                              <a:gd name="T94" fmla="*/ 7183 w 521930"/>
                              <a:gd name="T95" fmla="*/ 315010 h 347000"/>
                              <a:gd name="T96" fmla="*/ 10938 w 521930"/>
                              <a:gd name="T97" fmla="*/ 321049 h 347000"/>
                              <a:gd name="T98" fmla="*/ 15346 w 521930"/>
                              <a:gd name="T99" fmla="*/ 326761 h 347000"/>
                              <a:gd name="T100" fmla="*/ 20407 w 521930"/>
                              <a:gd name="T101" fmla="*/ 331821 h 347000"/>
                              <a:gd name="T102" fmla="*/ 25958 w 521930"/>
                              <a:gd name="T103" fmla="*/ 336228 h 347000"/>
                              <a:gd name="T104" fmla="*/ 32161 w 521930"/>
                              <a:gd name="T105" fmla="*/ 339982 h 347000"/>
                              <a:gd name="T106" fmla="*/ 38692 w 521930"/>
                              <a:gd name="T107" fmla="*/ 342920 h 347000"/>
                              <a:gd name="T108" fmla="*/ 45712 w 521930"/>
                              <a:gd name="T109" fmla="*/ 345205 h 347000"/>
                              <a:gd name="T110" fmla="*/ 53058 w 521930"/>
                              <a:gd name="T111" fmla="*/ 346511 h 347000"/>
                              <a:gd name="T112" fmla="*/ 60568 w 521930"/>
                              <a:gd name="T113" fmla="*/ 347000 h 347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21930" h="347000">
                                <a:moveTo>
                                  <a:pt x="60568" y="347000"/>
                                </a:moveTo>
                                <a:lnTo>
                                  <a:pt x="461362" y="347000"/>
                                </a:lnTo>
                                <a:lnTo>
                                  <a:pt x="469035" y="346511"/>
                                </a:lnTo>
                                <a:lnTo>
                                  <a:pt x="476218" y="345205"/>
                                </a:lnTo>
                                <a:lnTo>
                                  <a:pt x="483238" y="342920"/>
                                </a:lnTo>
                                <a:lnTo>
                                  <a:pt x="489768" y="339982"/>
                                </a:lnTo>
                                <a:lnTo>
                                  <a:pt x="495972" y="336228"/>
                                </a:lnTo>
                                <a:lnTo>
                                  <a:pt x="501523" y="331821"/>
                                </a:lnTo>
                                <a:lnTo>
                                  <a:pt x="506584" y="326761"/>
                                </a:lnTo>
                                <a:lnTo>
                                  <a:pt x="511155" y="321049"/>
                                </a:lnTo>
                                <a:lnTo>
                                  <a:pt x="514910" y="315010"/>
                                </a:lnTo>
                                <a:lnTo>
                                  <a:pt x="517848" y="308481"/>
                                </a:lnTo>
                                <a:lnTo>
                                  <a:pt x="520134" y="301463"/>
                                </a:lnTo>
                                <a:lnTo>
                                  <a:pt x="521440" y="294118"/>
                                </a:lnTo>
                                <a:lnTo>
                                  <a:pt x="521930" y="286610"/>
                                </a:lnTo>
                                <a:lnTo>
                                  <a:pt x="521930" y="60554"/>
                                </a:lnTo>
                                <a:lnTo>
                                  <a:pt x="521440" y="52882"/>
                                </a:lnTo>
                                <a:lnTo>
                                  <a:pt x="520134" y="45701"/>
                                </a:lnTo>
                                <a:lnTo>
                                  <a:pt x="517848" y="38682"/>
                                </a:lnTo>
                                <a:lnTo>
                                  <a:pt x="514910" y="32154"/>
                                </a:lnTo>
                                <a:lnTo>
                                  <a:pt x="511155" y="25951"/>
                                </a:lnTo>
                                <a:lnTo>
                                  <a:pt x="506584" y="20402"/>
                                </a:lnTo>
                                <a:lnTo>
                                  <a:pt x="501523" y="15342"/>
                                </a:lnTo>
                                <a:lnTo>
                                  <a:pt x="495972" y="10772"/>
                                </a:lnTo>
                                <a:lnTo>
                                  <a:pt x="489768" y="7018"/>
                                </a:lnTo>
                                <a:lnTo>
                                  <a:pt x="483238" y="4080"/>
                                </a:lnTo>
                                <a:lnTo>
                                  <a:pt x="476218" y="1795"/>
                                </a:lnTo>
                                <a:lnTo>
                                  <a:pt x="469035" y="490"/>
                                </a:lnTo>
                                <a:lnTo>
                                  <a:pt x="461362" y="0"/>
                                </a:lnTo>
                                <a:lnTo>
                                  <a:pt x="60568" y="0"/>
                                </a:lnTo>
                                <a:lnTo>
                                  <a:pt x="53058" y="490"/>
                                </a:lnTo>
                                <a:lnTo>
                                  <a:pt x="45712" y="1795"/>
                                </a:lnTo>
                                <a:lnTo>
                                  <a:pt x="38692" y="4080"/>
                                </a:lnTo>
                                <a:lnTo>
                                  <a:pt x="32161" y="7018"/>
                                </a:lnTo>
                                <a:lnTo>
                                  <a:pt x="25958" y="10772"/>
                                </a:lnTo>
                                <a:lnTo>
                                  <a:pt x="20407" y="15342"/>
                                </a:lnTo>
                                <a:lnTo>
                                  <a:pt x="15346" y="20402"/>
                                </a:lnTo>
                                <a:lnTo>
                                  <a:pt x="10938" y="25951"/>
                                </a:lnTo>
                                <a:lnTo>
                                  <a:pt x="7183" y="32154"/>
                                </a:lnTo>
                                <a:lnTo>
                                  <a:pt x="4081" y="38682"/>
                                </a:lnTo>
                                <a:lnTo>
                                  <a:pt x="1796" y="45701"/>
                                </a:lnTo>
                                <a:lnTo>
                                  <a:pt x="490" y="52882"/>
                                </a:lnTo>
                                <a:lnTo>
                                  <a:pt x="0" y="60554"/>
                                </a:lnTo>
                                <a:lnTo>
                                  <a:pt x="0" y="286610"/>
                                </a:lnTo>
                                <a:lnTo>
                                  <a:pt x="490" y="294118"/>
                                </a:lnTo>
                                <a:lnTo>
                                  <a:pt x="1796" y="301463"/>
                                </a:lnTo>
                                <a:lnTo>
                                  <a:pt x="4081" y="308481"/>
                                </a:lnTo>
                                <a:lnTo>
                                  <a:pt x="7183" y="315010"/>
                                </a:lnTo>
                                <a:lnTo>
                                  <a:pt x="10938" y="321049"/>
                                </a:lnTo>
                                <a:lnTo>
                                  <a:pt x="15346" y="326761"/>
                                </a:lnTo>
                                <a:lnTo>
                                  <a:pt x="20407" y="331821"/>
                                </a:lnTo>
                                <a:lnTo>
                                  <a:pt x="25958" y="336228"/>
                                </a:lnTo>
                                <a:lnTo>
                                  <a:pt x="32161" y="339982"/>
                                </a:lnTo>
                                <a:lnTo>
                                  <a:pt x="38692" y="342920"/>
                                </a:lnTo>
                                <a:lnTo>
                                  <a:pt x="45712" y="345205"/>
                                </a:lnTo>
                                <a:lnTo>
                                  <a:pt x="53058" y="346511"/>
                                </a:lnTo>
                                <a:lnTo>
                                  <a:pt x="60568" y="347000"/>
                                </a:lnTo>
                              </a:path>
                            </a:pathLst>
                          </a:custGeom>
                          <a:noFill/>
                          <a:ln w="7673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9"/>
                        <wps:cNvSpPr>
                          <a:spLocks/>
                        </wps:cNvSpPr>
                        <wps:spPr bwMode="auto">
                          <a:xfrm>
                            <a:off x="117084141" y="111743023"/>
                            <a:ext cx="437363" cy="262454"/>
                          </a:xfrm>
                          <a:custGeom>
                            <a:avLst/>
                            <a:gdLst>
                              <a:gd name="T0" fmla="*/ 0 w 437363"/>
                              <a:gd name="T1" fmla="*/ 18281 h 262454"/>
                              <a:gd name="T2" fmla="*/ 490 w 437363"/>
                              <a:gd name="T3" fmla="*/ 14037 h 262454"/>
                              <a:gd name="T4" fmla="*/ 1796 w 437363"/>
                              <a:gd name="T5" fmla="*/ 10283 h 262454"/>
                              <a:gd name="T6" fmla="*/ 4082 w 437363"/>
                              <a:gd name="T7" fmla="*/ 6855 h 262454"/>
                              <a:gd name="T8" fmla="*/ 6857 w 437363"/>
                              <a:gd name="T9" fmla="*/ 4081 h 262454"/>
                              <a:gd name="T10" fmla="*/ 10285 w 437363"/>
                              <a:gd name="T11" fmla="*/ 1796 h 262454"/>
                              <a:gd name="T12" fmla="*/ 14040 w 437363"/>
                              <a:gd name="T13" fmla="*/ 490 h 262454"/>
                              <a:gd name="T14" fmla="*/ 18285 w 437363"/>
                              <a:gd name="T15" fmla="*/ 0 h 262454"/>
                              <a:gd name="T16" fmla="*/ 419079 w 437363"/>
                              <a:gd name="T17" fmla="*/ 0 h 262454"/>
                              <a:gd name="T18" fmla="*/ 423323 w 437363"/>
                              <a:gd name="T19" fmla="*/ 490 h 262454"/>
                              <a:gd name="T20" fmla="*/ 427078 w 437363"/>
                              <a:gd name="T21" fmla="*/ 1796 h 262454"/>
                              <a:gd name="T22" fmla="*/ 430507 w 437363"/>
                              <a:gd name="T23" fmla="*/ 4081 h 262454"/>
                              <a:gd name="T24" fmla="*/ 433282 w 437363"/>
                              <a:gd name="T25" fmla="*/ 6855 h 262454"/>
                              <a:gd name="T26" fmla="*/ 435568 w 437363"/>
                              <a:gd name="T27" fmla="*/ 10283 h 262454"/>
                              <a:gd name="T28" fmla="*/ 436874 w 437363"/>
                              <a:gd name="T29" fmla="*/ 14037 h 262454"/>
                              <a:gd name="T30" fmla="*/ 437363 w 437363"/>
                              <a:gd name="T31" fmla="*/ 18281 h 262454"/>
                              <a:gd name="T32" fmla="*/ 437363 w 437363"/>
                              <a:gd name="T33" fmla="*/ 244337 h 262454"/>
                              <a:gd name="T34" fmla="*/ 436874 w 437363"/>
                              <a:gd name="T35" fmla="*/ 248417 h 262454"/>
                              <a:gd name="T36" fmla="*/ 435568 w 437363"/>
                              <a:gd name="T37" fmla="*/ 252334 h 262454"/>
                              <a:gd name="T38" fmla="*/ 433282 w 437363"/>
                              <a:gd name="T39" fmla="*/ 255599 h 262454"/>
                              <a:gd name="T40" fmla="*/ 430507 w 437363"/>
                              <a:gd name="T41" fmla="*/ 258537 h 262454"/>
                              <a:gd name="T42" fmla="*/ 427078 w 437363"/>
                              <a:gd name="T43" fmla="*/ 260659 h 262454"/>
                              <a:gd name="T44" fmla="*/ 423323 w 437363"/>
                              <a:gd name="T45" fmla="*/ 261964 h 262454"/>
                              <a:gd name="T46" fmla="*/ 419079 w 437363"/>
                              <a:gd name="T47" fmla="*/ 262454 h 262454"/>
                              <a:gd name="T48" fmla="*/ 18285 w 437363"/>
                              <a:gd name="T49" fmla="*/ 262454 h 262454"/>
                              <a:gd name="T50" fmla="*/ 14040 w 437363"/>
                              <a:gd name="T51" fmla="*/ 261964 h 262454"/>
                              <a:gd name="T52" fmla="*/ 10285 w 437363"/>
                              <a:gd name="T53" fmla="*/ 260659 h 262454"/>
                              <a:gd name="T54" fmla="*/ 6857 w 437363"/>
                              <a:gd name="T55" fmla="*/ 258537 h 262454"/>
                              <a:gd name="T56" fmla="*/ 4082 w 437363"/>
                              <a:gd name="T57" fmla="*/ 255599 h 262454"/>
                              <a:gd name="T58" fmla="*/ 1796 w 437363"/>
                              <a:gd name="T59" fmla="*/ 252334 h 262454"/>
                              <a:gd name="T60" fmla="*/ 490 w 437363"/>
                              <a:gd name="T61" fmla="*/ 248417 h 262454"/>
                              <a:gd name="T62" fmla="*/ 0 w 437363"/>
                              <a:gd name="T63" fmla="*/ 244337 h 262454"/>
                              <a:gd name="T64" fmla="*/ 0 w 437363"/>
                              <a:gd name="T65" fmla="*/ 18281 h 2624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37363" h="262454">
                                <a:moveTo>
                                  <a:pt x="0" y="18281"/>
                                </a:moveTo>
                                <a:lnTo>
                                  <a:pt x="490" y="14037"/>
                                </a:lnTo>
                                <a:lnTo>
                                  <a:pt x="1796" y="10283"/>
                                </a:lnTo>
                                <a:lnTo>
                                  <a:pt x="4082" y="6855"/>
                                </a:lnTo>
                                <a:lnTo>
                                  <a:pt x="6857" y="4081"/>
                                </a:lnTo>
                                <a:lnTo>
                                  <a:pt x="10285" y="1796"/>
                                </a:lnTo>
                                <a:lnTo>
                                  <a:pt x="14040" y="490"/>
                                </a:lnTo>
                                <a:lnTo>
                                  <a:pt x="18285" y="0"/>
                                </a:lnTo>
                                <a:lnTo>
                                  <a:pt x="419079" y="0"/>
                                </a:lnTo>
                                <a:lnTo>
                                  <a:pt x="423323" y="490"/>
                                </a:lnTo>
                                <a:lnTo>
                                  <a:pt x="427078" y="1796"/>
                                </a:lnTo>
                                <a:lnTo>
                                  <a:pt x="430507" y="4081"/>
                                </a:lnTo>
                                <a:lnTo>
                                  <a:pt x="433282" y="6855"/>
                                </a:lnTo>
                                <a:lnTo>
                                  <a:pt x="435568" y="10283"/>
                                </a:lnTo>
                                <a:lnTo>
                                  <a:pt x="436874" y="14037"/>
                                </a:lnTo>
                                <a:lnTo>
                                  <a:pt x="437363" y="18281"/>
                                </a:lnTo>
                                <a:lnTo>
                                  <a:pt x="437363" y="244337"/>
                                </a:lnTo>
                                <a:lnTo>
                                  <a:pt x="436874" y="248417"/>
                                </a:lnTo>
                                <a:lnTo>
                                  <a:pt x="435568" y="252334"/>
                                </a:lnTo>
                                <a:lnTo>
                                  <a:pt x="433282" y="255599"/>
                                </a:lnTo>
                                <a:lnTo>
                                  <a:pt x="430507" y="258537"/>
                                </a:lnTo>
                                <a:lnTo>
                                  <a:pt x="427078" y="260659"/>
                                </a:lnTo>
                                <a:lnTo>
                                  <a:pt x="423323" y="261964"/>
                                </a:lnTo>
                                <a:lnTo>
                                  <a:pt x="419079" y="262454"/>
                                </a:lnTo>
                                <a:lnTo>
                                  <a:pt x="18285" y="262454"/>
                                </a:lnTo>
                                <a:lnTo>
                                  <a:pt x="14040" y="261964"/>
                                </a:lnTo>
                                <a:lnTo>
                                  <a:pt x="10285" y="260659"/>
                                </a:lnTo>
                                <a:lnTo>
                                  <a:pt x="6857" y="258537"/>
                                </a:lnTo>
                                <a:lnTo>
                                  <a:pt x="4082" y="255599"/>
                                </a:lnTo>
                                <a:lnTo>
                                  <a:pt x="1796" y="252334"/>
                                </a:lnTo>
                                <a:lnTo>
                                  <a:pt x="490" y="248417"/>
                                </a:lnTo>
                                <a:lnTo>
                                  <a:pt x="0" y="244337"/>
                                </a:lnTo>
                                <a:lnTo>
                                  <a:pt x="0" y="18281"/>
                                </a:lnTo>
                              </a:path>
                            </a:pathLst>
                          </a:custGeom>
                          <a:noFill/>
                          <a:ln w="7673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0"/>
                        <wps:cNvSpPr>
                          <a:spLocks/>
                        </wps:cNvSpPr>
                        <wps:spPr bwMode="auto">
                          <a:xfrm>
                            <a:off x="117338494" y="111798517"/>
                            <a:ext cx="130279" cy="130248"/>
                          </a:xfrm>
                          <a:custGeom>
                            <a:avLst/>
                            <a:gdLst>
                              <a:gd name="T0" fmla="*/ 58446 w 130279"/>
                              <a:gd name="T1" fmla="*/ 54025 h 130248"/>
                              <a:gd name="T2" fmla="*/ 3755 w 130279"/>
                              <a:gd name="T3" fmla="*/ 108866 h 130248"/>
                              <a:gd name="T4" fmla="*/ 1959 w 130279"/>
                              <a:gd name="T5" fmla="*/ 111151 h 130248"/>
                              <a:gd name="T6" fmla="*/ 653 w 130279"/>
                              <a:gd name="T7" fmla="*/ 113600 h 130248"/>
                              <a:gd name="T8" fmla="*/ 0 w 130279"/>
                              <a:gd name="T9" fmla="*/ 116374 h 130248"/>
                              <a:gd name="T10" fmla="*/ 0 w 130279"/>
                              <a:gd name="T11" fmla="*/ 119149 h 130248"/>
                              <a:gd name="T12" fmla="*/ 653 w 130279"/>
                              <a:gd name="T13" fmla="*/ 121924 h 130248"/>
                              <a:gd name="T14" fmla="*/ 1959 w 130279"/>
                              <a:gd name="T15" fmla="*/ 124372 h 130248"/>
                              <a:gd name="T16" fmla="*/ 3755 w 130279"/>
                              <a:gd name="T17" fmla="*/ 126657 h 130248"/>
                              <a:gd name="T18" fmla="*/ 6041 w 130279"/>
                              <a:gd name="T19" fmla="*/ 128452 h 130248"/>
                              <a:gd name="T20" fmla="*/ 8490 w 130279"/>
                              <a:gd name="T21" fmla="*/ 129595 h 130248"/>
                              <a:gd name="T22" fmla="*/ 11265 w 130279"/>
                              <a:gd name="T23" fmla="*/ 130248 h 130248"/>
                              <a:gd name="T24" fmla="*/ 13877 w 130279"/>
                              <a:gd name="T25" fmla="*/ 130248 h 130248"/>
                              <a:gd name="T26" fmla="*/ 16652 w 130279"/>
                              <a:gd name="T27" fmla="*/ 129595 h 130248"/>
                              <a:gd name="T28" fmla="*/ 19101 w 130279"/>
                              <a:gd name="T29" fmla="*/ 128452 h 130248"/>
                              <a:gd name="T30" fmla="*/ 21387 w 130279"/>
                              <a:gd name="T31" fmla="*/ 126657 h 130248"/>
                              <a:gd name="T32" fmla="*/ 76241 w 130279"/>
                              <a:gd name="T33" fmla="*/ 71816 h 130248"/>
                              <a:gd name="T34" fmla="*/ 87832 w 130279"/>
                              <a:gd name="T35" fmla="*/ 108540 h 130248"/>
                              <a:gd name="T36" fmla="*/ 130279 w 130279"/>
                              <a:gd name="T37" fmla="*/ 0 h 130248"/>
                              <a:gd name="T38" fmla="*/ 21877 w 130279"/>
                              <a:gd name="T39" fmla="*/ 42437 h 130248"/>
                              <a:gd name="T40" fmla="*/ 58446 w 130279"/>
                              <a:gd name="T41" fmla="*/ 54025 h 130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0279" h="130248">
                                <a:moveTo>
                                  <a:pt x="58446" y="54025"/>
                                </a:moveTo>
                                <a:lnTo>
                                  <a:pt x="3755" y="108866"/>
                                </a:lnTo>
                                <a:lnTo>
                                  <a:pt x="1959" y="111151"/>
                                </a:lnTo>
                                <a:lnTo>
                                  <a:pt x="653" y="113600"/>
                                </a:lnTo>
                                <a:lnTo>
                                  <a:pt x="0" y="116374"/>
                                </a:lnTo>
                                <a:lnTo>
                                  <a:pt x="0" y="119149"/>
                                </a:lnTo>
                                <a:lnTo>
                                  <a:pt x="653" y="121924"/>
                                </a:lnTo>
                                <a:lnTo>
                                  <a:pt x="1959" y="124372"/>
                                </a:lnTo>
                                <a:lnTo>
                                  <a:pt x="3755" y="126657"/>
                                </a:lnTo>
                                <a:lnTo>
                                  <a:pt x="6041" y="128452"/>
                                </a:lnTo>
                                <a:lnTo>
                                  <a:pt x="8490" y="129595"/>
                                </a:lnTo>
                                <a:lnTo>
                                  <a:pt x="11265" y="130248"/>
                                </a:lnTo>
                                <a:lnTo>
                                  <a:pt x="13877" y="130248"/>
                                </a:lnTo>
                                <a:lnTo>
                                  <a:pt x="16652" y="129595"/>
                                </a:lnTo>
                                <a:lnTo>
                                  <a:pt x="19101" y="128452"/>
                                </a:lnTo>
                                <a:lnTo>
                                  <a:pt x="21387" y="126657"/>
                                </a:lnTo>
                                <a:lnTo>
                                  <a:pt x="76241" y="71816"/>
                                </a:lnTo>
                                <a:lnTo>
                                  <a:pt x="87832" y="108540"/>
                                </a:lnTo>
                                <a:lnTo>
                                  <a:pt x="130279" y="0"/>
                                </a:lnTo>
                                <a:lnTo>
                                  <a:pt x="21877" y="42437"/>
                                </a:lnTo>
                                <a:lnTo>
                                  <a:pt x="58446" y="54025"/>
                                </a:lnTo>
                              </a:path>
                            </a:pathLst>
                          </a:custGeom>
                          <a:noFill/>
                          <a:ln w="7673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13D1A" id="Group 16" o:spid="_x0000_s1026" style="position:absolute;margin-left:508.2pt;margin-top:504.1pt;width:41.2pt;height:38.7pt;z-index:251702272;mso-position-vertical-relative:page" coordorigin="1170415,1117007" coordsize="5230,4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">
                <v:shape id="Freeform 17" o:spid="_x0000_s1027" style="position:absolute;left:1170415;top:1120803;width:5231;height:1120;visibility:visible;mso-wrap-style:square;v-text-anchor:top" coordsize="523073,111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" path="m483075,l39998,,34121,489,28407,1632,23183,3754,18285,6365,13714,9793,9796,13710,6531,18117,3755,23013,1633,28236,490,33949,,39825,,71979r490,5876l1633,83567r2122,5386l6531,93850r3265,4407l13714,102174r4571,3427l23183,108213r5224,2122l34121,111477r5877,490l483075,111967r5878,-490l494667,110335r5387,-2122l504952,105601r4408,-3427l513278,98257r3428,-4407l519318,88953r2123,-5386l522583,77855r490,-5876l523073,39825r-490,-5876l521441,28236r-2123,-5223l516706,18117r-3428,-4407l509360,9793,504952,6365,500054,3754,494667,1632,488953,489,483075,e" filled="f" fillcolor="#fffffe" strokecolor="#fffffe" strokeweight=".21314mm">
                  <v:shadow color="#8c8682"/>
                  <v:path arrowok="t" o:connecttype="custom" o:connectlocs="483075,0;39998,0;34121,489;28407,1632;23183,3754;18285,6365;13714,9793;9796,13710;6531,18117;3755,23013;1633,28236;490,33949;0,39825;0,71979;490,77855;1633,83567;3755,88953;6531,93850;9796,98257;13714,102174;18285,105601;23183,108213;28407,110335;34121,111477;39998,111967;483075,111967;488953,111477;494667,110335;500054,108213;504952,105601;509360,102174;513278,98257;516706,93850;519318,88953;521441,83567;522583,77855;523073,71979;523073,39825;522583,33949;521441,28236;519318,23013;516706,18117;513278,13710;509360,9793;504952,6365;500054,3754;494667,1632;488953,489;483075,0" o:connectangles="0,0,0,0,0,0,0,0,0,0,0,0,0,0,0,0,0,0,0,0,0,0,0,0,0,0,0,0,0,0,0,0,0,0,0,0,0,0,0,0,0,0,0,0,0,0,0,0,0"/>
                </v:shape>
                <v:shape id="Freeform 18" o:spid="_x0000_s1028" style="position:absolute;left:1170418;top:1117007;width:5219;height:3470;visibility:visible;mso-wrap-style:square;v-text-anchor:top" coordsize="521930,34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" path="m60568,347000r400794,l469035,346511r7183,-1306l483238,342920r6530,-2938l495972,336228r5551,-4407l506584,326761r4571,-5712l514910,315010r2938,-6529l520134,301463r1306,-7345l521930,286610r,-226056l521440,52882r-1306,-7181l517848,38682r-2938,-6528l511155,25951r-4571,-5549l501523,15342r-5551,-4570l489768,7018,483238,4080,476218,1795,469035,490,461362,,60568,,53058,490,45712,1795,38692,4080,32161,7018r-6203,3754l20407,15342r-5061,5060l10938,25951,7183,32154,4081,38682,1796,45701,490,52882,,60554,,286610r490,7508l1796,301463r2285,7018l7183,315010r3755,6039l15346,326761r5061,5060l25958,336228r6203,3754l38692,342920r7020,2285l53058,346511r7510,489e" filled="f" fillcolor="#fffffe" strokecolor="#fffffe" strokeweight=".21314mm">
                  <v:shadow color="#8c8682"/>
                  <v:path arrowok="t" o:connecttype="custom" o:connectlocs="60568,347000;461362,347000;469035,346511;476218,345205;483238,342920;489768,339982;495972,336228;501523,331821;506584,326761;511155,321049;514910,315010;517848,308481;520134,301463;521440,294118;521930,286610;521930,60554;521440,52882;520134,45701;517848,38682;514910,32154;511155,25951;506584,20402;501523,15342;495972,10772;489768,7018;483238,4080;476218,1795;469035,490;461362,0;60568,0;53058,490;45712,1795;38692,4080;32161,7018;25958,10772;20407,15342;15346,20402;10938,25951;7183,32154;4081,38682;1796,45701;490,52882;0,60554;0,286610;490,294118;1796,301463;4081,308481;7183,315010;10938,321049;15346,326761;20407,331821;25958,336228;32161,339982;38692,342920;45712,345205;53058,346511;60568,347000" o:connectangles="0,0,0,0,0,0,0,0,0,0,0,0,0,0,0,0,0,0,0,0,0,0,0,0,0,0,0,0,0,0,0,0,0,0,0,0,0,0,0,0,0,0,0,0,0,0,0,0,0,0,0,0,0,0,0,0,0"/>
                </v:shape>
                <v:shape id="Freeform 19" o:spid="_x0000_s1029" style="position:absolute;left:1170841;top:1117430;width:4374;height:2624;visibility:visible;mso-wrap-style:square;v-text-anchor:top" coordsize="437363,262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" path="m,18281l490,14037,1796,10283,4082,6855,6857,4081,10285,1796,14040,490,18285,,419079,r4244,490l427078,1796r3429,2285l433282,6855r2286,3428l436874,14037r489,4244l437363,244337r-489,4080l435568,252334r-2286,3265l430507,258537r-3429,2122l423323,261964r-4244,490l18285,262454r-4245,-490l10285,260659,6857,258537,4082,255599,1796,252334,490,248417,,244337,,18281e" filled="f" fillcolor="#fffffe" strokecolor="#fffffe" strokeweight=".21314mm">
                  <v:shadow color="#8c8682"/>
                  <v:path arrowok="t" o:connecttype="custom" o:connectlocs="0,18281;490,14037;1796,10283;4082,6855;6857,4081;10285,1796;14040,490;18285,0;419079,0;423323,490;427078,1796;430507,4081;433282,6855;435568,10283;436874,14037;437363,18281;437363,244337;436874,248417;435568,252334;433282,255599;430507,258537;427078,260659;423323,261964;419079,262454;18285,262454;14040,261964;10285,260659;6857,258537;4082,255599;1796,252334;490,248417;0,244337;0,18281" o:connectangles="0,0,0,0,0,0,0,0,0,0,0,0,0,0,0,0,0,0,0,0,0,0,0,0,0,0,0,0,0,0,0,0,0"/>
                </v:shape>
                <v:shape id="Freeform 20" o:spid="_x0000_s1030" style="position:absolute;left:1173384;top:1117985;width:1303;height:1302;visibility:visible;mso-wrap-style:square;v-text-anchor:top" coordsize="130279,13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" path="m58446,54025l3755,108866r-1796,2285l653,113600,,116374r,2775l653,121924r1306,2448l3755,126657r2286,1795l8490,129595r2775,653l13877,130248r2775,-653l19101,128452r2286,-1795l76241,71816r11591,36724l130279,,21877,42437,58446,54025e" filled="f" fillcolor="#fffffe" strokecolor="#fffffe" strokeweight=".21314mm">
                  <v:shadow color="#8c8682"/>
                  <v:path arrowok="t" o:connecttype="custom" o:connectlocs="58446,54025;3755,108866;1959,111151;653,113600;0,116374;0,119149;653,121924;1959,124372;3755,126657;6041,128452;8490,129595;11265,130248;13877,130248;16652,129595;19101,128452;21387,126657;76241,71816;87832,108540;130279,0;21877,42437;58446,54025" o:connectangles="0,0,0,0,0,0,0,0,0,0,0,0,0,0,0,0,0,0,0,0,0"/>
                </v:shape>
                <w10:wrap anchory="page"/>
              </v:group>
            </w:pict>
          </mc:Fallback>
        </mc:AlternateContent>
      </w:r>
      <w:r w:rsidRPr="00D4497E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01248" behindDoc="0" locked="0" layoutInCell="1" allowOverlap="1" wp14:anchorId="3902C384" wp14:editId="3A13786B">
                <wp:simplePos x="0" y="0"/>
                <wp:positionH relativeFrom="column">
                  <wp:posOffset>5591176</wp:posOffset>
                </wp:positionH>
                <wp:positionV relativeFrom="page">
                  <wp:posOffset>819150</wp:posOffset>
                </wp:positionV>
                <wp:extent cx="1446530" cy="9401175"/>
                <wp:effectExtent l="0" t="0" r="1270" b="9525"/>
                <wp:wrapNone/>
                <wp:docPr id="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940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CC0C7C" w14:textId="77777777" w:rsidR="00D4497E" w:rsidRDefault="00D4497E" w:rsidP="002A0B7E">
                            <w:pPr>
                              <w:widowControl w:val="0"/>
                              <w:spacing w:after="80" w:line="320" w:lineRule="exact"/>
                              <w:rPr>
                                <w:rFonts w:ascii="Arial" w:hAnsi="Arial" w:cs="Arial"/>
                                <w:color w:val="EF792F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z w:val="28"/>
                                <w:szCs w:val="28"/>
                                <w:lang w:bidi="en-GB"/>
                              </w:rPr>
                              <w:t>EYE ON IT</w:t>
                            </w:r>
                          </w:p>
                          <w:p w14:paraId="2E079CE2" w14:textId="77777777" w:rsidR="00D4497E" w:rsidRDefault="00D4497E" w:rsidP="00D4497E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28"/>
                                <w:szCs w:val="28"/>
                                <w:lang w:bidi="en-GB"/>
                              </w:rPr>
                              <w:t>Current industry trends</w:t>
                            </w:r>
                          </w:p>
                          <w:p w14:paraId="751A478A" w14:textId="77777777" w:rsidR="00D4497E" w:rsidRDefault="00D4497E" w:rsidP="00D4497E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Suscipit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vicis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praesent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epulae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validus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indoles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duis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genitus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Sed,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conventio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minim abbas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oppeto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commov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. </w:t>
                            </w:r>
                          </w:p>
                          <w:p w14:paraId="0C37773E" w14:textId="77777777" w:rsidR="00D4497E" w:rsidRPr="00CB769A" w:rsidRDefault="00D4497E" w:rsidP="00D4497E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neo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adsum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odio, multo,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commoveo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quibus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premo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tamen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Occuro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uxor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dolore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ut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praemitto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opto</w:t>
                            </w:r>
                            <w:proofErr w:type="gram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si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sudo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opes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validus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. Sino lenis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valetudo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ille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abbas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cogo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saluto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quod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esse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letatio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lorem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Letalis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nibh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iustum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transverbero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bene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vulpu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tate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esse si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sudo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</w:p>
                          <w:p w14:paraId="46E62D9C" w14:textId="77777777" w:rsidR="00D4497E" w:rsidRPr="00CB769A" w:rsidRDefault="00D4497E" w:rsidP="00D4497E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pt-PT"/>
                              </w:rPr>
                            </w:pPr>
                          </w:p>
                          <w:p w14:paraId="07709A55" w14:textId="77777777" w:rsidR="00D4497E" w:rsidRPr="00CB769A" w:rsidRDefault="00D4497E" w:rsidP="002A0B7E">
                            <w:pPr>
                              <w:widowControl w:val="0"/>
                              <w:spacing w:after="80" w:line="320" w:lineRule="exact"/>
                              <w:rPr>
                                <w:rFonts w:ascii="Arial" w:hAnsi="Arial" w:cs="Arial"/>
                                <w:color w:val="EF792F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CB769A">
                              <w:rPr>
                                <w:rFonts w:ascii="Arial" w:eastAsia="Arial" w:hAnsi="Arial" w:cs="Arial"/>
                                <w:color w:val="EF792F"/>
                                <w:sz w:val="28"/>
                                <w:szCs w:val="28"/>
                                <w:lang w:val="pt-PT" w:bidi="en-GB"/>
                              </w:rPr>
                              <w:t>SOFTWARE</w:t>
                            </w:r>
                          </w:p>
                          <w:p w14:paraId="05DD6E7F" w14:textId="77777777" w:rsidR="00D4497E" w:rsidRPr="00CB769A" w:rsidRDefault="00D4497E" w:rsidP="00D4497E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28"/>
                                <w:szCs w:val="28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28"/>
                                <w:szCs w:val="28"/>
                                <w:lang w:val="pt-PT" w:bidi="en-GB"/>
                              </w:rPr>
                              <w:t>Monthly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28"/>
                                <w:szCs w:val="28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28"/>
                                <w:szCs w:val="28"/>
                                <w:lang w:val="pt-PT" w:bidi="en-GB"/>
                              </w:rPr>
                              <w:t>picks</w:t>
                            </w:r>
                            <w:proofErr w:type="spellEnd"/>
                          </w:p>
                          <w:p w14:paraId="1AE4B9C8" w14:textId="77777777" w:rsidR="00D4497E" w:rsidRPr="00CB769A" w:rsidRDefault="00D4497E" w:rsidP="00D4497E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pt-PT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Volutpat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mos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lobortis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dignissim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acsi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roto modo.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ingenium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tristique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natu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meus.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Molior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capio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commodo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.</w:t>
                            </w:r>
                          </w:p>
                          <w:p w14:paraId="53B7F79C" w14:textId="77777777" w:rsidR="00D4497E" w:rsidRDefault="00D4497E" w:rsidP="00D4497E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neo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adsum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odio, multo,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commoveo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quibus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premo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tamen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Occuro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uxor dolore,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praemitto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opto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opes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feugiat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2C384" id="Text Box 15" o:spid="_x0000_s1049" type="#_x0000_t202" style="position:absolute;margin-left:440.25pt;margin-top:64.5pt;width:113.9pt;height:740.25pt;z-index:2517012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" filled="f" fillcolor="#fffffe" stroked="f" strokecolor="#212120" insetpen="t">
                <v:textbox inset="2.88pt,2.88pt,2.88pt,2.88pt">
                  <w:txbxContent>
                    <w:p w14:paraId="0BCC0C7C" w14:textId="77777777" w:rsidR="00D4497E" w:rsidRDefault="00D4497E" w:rsidP="002A0B7E">
                      <w:pPr>
                        <w:widowControl w:val="0"/>
                        <w:spacing w:after="80" w:line="320" w:lineRule="exact"/>
                        <w:rPr>
                          <w:rFonts w:ascii="Arial" w:hAnsi="Arial" w:cs="Arial"/>
                          <w:color w:val="EF792F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z w:val="28"/>
                          <w:szCs w:val="28"/>
                          <w:lang w:bidi="en-GB"/>
                        </w:rPr>
                        <w:t>EYE ON IT</w:t>
                      </w:r>
                    </w:p>
                    <w:p w14:paraId="2E079CE2" w14:textId="77777777" w:rsidR="00D4497E" w:rsidRDefault="00D4497E" w:rsidP="00D4497E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z w:val="28"/>
                          <w:szCs w:val="28"/>
                          <w:lang w:bidi="en-GB"/>
                        </w:rPr>
                        <w:t>Current industry trends</w:t>
                      </w:r>
                    </w:p>
                    <w:p w14:paraId="751A478A" w14:textId="77777777" w:rsidR="00D4497E" w:rsidRDefault="00D4497E" w:rsidP="00D4497E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Suscipit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vicis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praesent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feugait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epulae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validus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indoles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duis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enim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genitus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Sed,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conventio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aliquip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accumsan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augue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blandit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minim abbas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oppeto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commov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. </w:t>
                      </w:r>
                    </w:p>
                    <w:p w14:paraId="0C37773E" w14:textId="77777777" w:rsidR="00D4497E" w:rsidRPr="00CB769A" w:rsidRDefault="00D4497E" w:rsidP="00D4497E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Enim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neo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adsum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odio, multo,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commoveo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quibus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premo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tamen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huic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Occuro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uxor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dolore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ut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praemitto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gram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opto</w:t>
                      </w:r>
                      <w:proofErr w:type="gram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si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sudo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opes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feugiat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iriure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validus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. Sino lenis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vulputate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valetudo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ille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abbas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cogo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saluto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quod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esse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illum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letatio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lorem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conventio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Letalis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nibh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iustum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transverbero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bene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vulpu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tate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enim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esse si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sudo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</w:p>
                    <w:p w14:paraId="46E62D9C" w14:textId="77777777" w:rsidR="00D4497E" w:rsidRPr="00CB769A" w:rsidRDefault="00D4497E" w:rsidP="00D4497E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pt-PT"/>
                        </w:rPr>
                      </w:pPr>
                    </w:p>
                    <w:p w14:paraId="07709A55" w14:textId="77777777" w:rsidR="00D4497E" w:rsidRPr="00CB769A" w:rsidRDefault="00D4497E" w:rsidP="002A0B7E">
                      <w:pPr>
                        <w:widowControl w:val="0"/>
                        <w:spacing w:after="80" w:line="320" w:lineRule="exact"/>
                        <w:rPr>
                          <w:rFonts w:ascii="Arial" w:hAnsi="Arial" w:cs="Arial"/>
                          <w:color w:val="EF792F"/>
                          <w:sz w:val="28"/>
                          <w:szCs w:val="28"/>
                          <w:lang w:val="pt-PT"/>
                        </w:rPr>
                      </w:pPr>
                      <w:r w:rsidRPr="00CB769A">
                        <w:rPr>
                          <w:rFonts w:ascii="Arial" w:eastAsia="Arial" w:hAnsi="Arial" w:cs="Arial"/>
                          <w:color w:val="EF792F"/>
                          <w:sz w:val="28"/>
                          <w:szCs w:val="28"/>
                          <w:lang w:val="pt-PT" w:bidi="en-GB"/>
                        </w:rPr>
                        <w:t>SOFTWARE</w:t>
                      </w:r>
                    </w:p>
                    <w:p w14:paraId="05DD6E7F" w14:textId="77777777" w:rsidR="00D4497E" w:rsidRPr="00CB769A" w:rsidRDefault="00D4497E" w:rsidP="00D4497E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28"/>
                          <w:szCs w:val="28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28"/>
                          <w:szCs w:val="28"/>
                          <w:lang w:val="pt-PT" w:bidi="en-GB"/>
                        </w:rPr>
                        <w:t>Monthly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28"/>
                          <w:szCs w:val="28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28"/>
                          <w:szCs w:val="28"/>
                          <w:lang w:val="pt-PT" w:bidi="en-GB"/>
                        </w:rPr>
                        <w:t>picks</w:t>
                      </w:r>
                      <w:proofErr w:type="spellEnd"/>
                    </w:p>
                    <w:p w14:paraId="1AE4B9C8" w14:textId="77777777" w:rsidR="00D4497E" w:rsidRPr="00CB769A" w:rsidRDefault="00D4497E" w:rsidP="00D4497E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pt-PT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Volutpat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mos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neque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nulla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lobortis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dignissim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conventio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torqueo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acsi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roto modo.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Feugait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obruo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quae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ingenium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tristique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vel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natu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meus.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Molior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torqueo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capio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loquor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feugiat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pneum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commodo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.</w:t>
                      </w:r>
                    </w:p>
                    <w:p w14:paraId="53B7F79C" w14:textId="77777777" w:rsidR="00D4497E" w:rsidRDefault="00D4497E" w:rsidP="00D4497E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Enim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neo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velit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adsum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odio, multo,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commoveo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quibus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premo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tamen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>huic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Occuro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uxor dolore,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ut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praemitto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opto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si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sudo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opes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feugiat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D4497E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695104" behindDoc="0" locked="0" layoutInCell="1" allowOverlap="1" wp14:anchorId="17FF7611" wp14:editId="3E6131CF">
                <wp:simplePos x="0" y="0"/>
                <wp:positionH relativeFrom="margin">
                  <wp:posOffset>0</wp:posOffset>
                </wp:positionH>
                <wp:positionV relativeFrom="margin">
                  <wp:posOffset>6715125</wp:posOffset>
                </wp:positionV>
                <wp:extent cx="5303520" cy="3511296"/>
                <wp:effectExtent l="0" t="0" r="0" b="0"/>
                <wp:wrapNone/>
                <wp:docPr id="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3511296"/>
                        </a:xfrm>
                        <a:prstGeom prst="rect">
                          <a:avLst/>
                        </a:prstGeom>
                        <a:solidFill>
                          <a:srgbClr val="555F7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52D91B" id="Rectangle 3" o:spid="_x0000_s1026" style="position:absolute;margin-left:0;margin-top:528.75pt;width:417.6pt;height:276.5pt;z-index:25169510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" fillcolor="#555f74" stroked="f" strokecolor="#212120" insetpen="t">
                <v:shadow color="#dcd6d4"/>
                <v:textbox inset="2.88pt,2.88pt,2.88pt,2.88pt"/>
                <w10:wrap anchorx="margin" anchory="margin"/>
              </v:rect>
            </w:pict>
          </mc:Fallback>
        </mc:AlternateContent>
      </w:r>
      <w:r w:rsidRPr="00D4497E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697152" behindDoc="0" locked="0" layoutInCell="1" allowOverlap="1" wp14:anchorId="31C09E8D" wp14:editId="458F6495">
                <wp:simplePos x="0" y="0"/>
                <wp:positionH relativeFrom="margin">
                  <wp:posOffset>0</wp:posOffset>
                </wp:positionH>
                <wp:positionV relativeFrom="page">
                  <wp:posOffset>6593205</wp:posOffset>
                </wp:positionV>
                <wp:extent cx="5303520" cy="347345"/>
                <wp:effectExtent l="0" t="0" r="0" b="0"/>
                <wp:wrapNone/>
                <wp:docPr id="4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347345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DB431" id="Rectangle 10" o:spid="_x0000_s1026" style="position:absolute;margin-left:0;margin-top:519.15pt;width:417.6pt;height:27.35pt;z-index:25169715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" fillcolor="#2e3640" stroked="f" strokecolor="#212120" insetpen="t">
                <v:shadow color="#dcd6d4"/>
                <v:textbox inset="2.88pt,2.88pt,2.88pt,2.88pt"/>
                <w10:wrap anchorx="margin" anchory="page"/>
              </v:rect>
            </w:pict>
          </mc:Fallback>
        </mc:AlternateContent>
      </w:r>
      <w:r w:rsidRPr="00D4497E">
        <w:rPr>
          <w:noProof/>
          <w:lang w:bidi="en-GB"/>
        </w:rPr>
        <w:drawing>
          <wp:anchor distT="36576" distB="36576" distL="36576" distR="36576" simplePos="0" relativeHeight="251712512" behindDoc="0" locked="0" layoutInCell="1" allowOverlap="1" wp14:anchorId="29128E68" wp14:editId="47EE034C">
            <wp:simplePos x="0" y="0"/>
            <wp:positionH relativeFrom="column">
              <wp:posOffset>1905</wp:posOffset>
            </wp:positionH>
            <wp:positionV relativeFrom="page">
              <wp:posOffset>10119995</wp:posOffset>
            </wp:positionV>
            <wp:extent cx="5490210" cy="342900"/>
            <wp:effectExtent l="0" t="0" r="0" b="0"/>
            <wp:wrapNone/>
            <wp:docPr id="61" name="Picture 61" descr="C:\Documents and Settings\tamic\Desktop\TC999D\TC9990301D-PB\TC9990301-IM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tamic\Desktop\TC999D\TC9990301D-PB\TC9990301-IMG04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3" t="2367" r="17094" b="90535"/>
                    <a:stretch/>
                  </pic:blipFill>
                  <pic:spPr bwMode="auto">
                    <a:xfrm>
                      <a:off x="0" y="0"/>
                      <a:ext cx="549021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34B">
        <w:rPr>
          <w:lang w:bidi="en-GB"/>
        </w:rPr>
        <w:br w:type="page"/>
      </w:r>
    </w:p>
    <w:p w14:paraId="42522796" w14:textId="77777777" w:rsidR="00CB769A" w:rsidRDefault="00CB769A"/>
    <w:p w14:paraId="091441A6" w14:textId="12F451FB" w:rsidR="00CB769A" w:rsidRDefault="00CB769A">
      <w:r w:rsidRPr="00E17CE6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45280" behindDoc="0" locked="0" layoutInCell="1" allowOverlap="1" wp14:anchorId="41F9CE85" wp14:editId="277490F8">
                <wp:simplePos x="0" y="0"/>
                <wp:positionH relativeFrom="column">
                  <wp:posOffset>0</wp:posOffset>
                </wp:positionH>
                <wp:positionV relativeFrom="page">
                  <wp:posOffset>550545</wp:posOffset>
                </wp:positionV>
                <wp:extent cx="1714500" cy="5029200"/>
                <wp:effectExtent l="0" t="0" r="0" b="0"/>
                <wp:wrapNone/>
                <wp:docPr id="57157865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029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6FA68" id="Rectangle 27" o:spid="_x0000_s1026" style="position:absolute;margin-left:0;margin-top:43.35pt;width:135pt;height:396pt;z-index:251745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 w:rsidRPr="00E17CE6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EA4CF7" wp14:editId="60977586">
                <wp:simplePos x="0" y="0"/>
                <wp:positionH relativeFrom="margin">
                  <wp:posOffset>1714500</wp:posOffset>
                </wp:positionH>
                <wp:positionV relativeFrom="margin">
                  <wp:posOffset>287655</wp:posOffset>
                </wp:positionV>
                <wp:extent cx="5385435" cy="342900"/>
                <wp:effectExtent l="0" t="0" r="5715" b="0"/>
                <wp:wrapNone/>
                <wp:docPr id="132627863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5435" cy="342900"/>
                        </a:xfrm>
                        <a:prstGeom prst="rect">
                          <a:avLst/>
                        </a:prstGeom>
                        <a:solidFill>
                          <a:srgbClr val="8EA13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21DB7" id="Rectangle 31" o:spid="_x0000_s1026" style="position:absolute;margin-left:135pt;margin-top:22.65pt;width:424.05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" fillcolor="#8ea138" stroked="f" strokecolor="#212120" insetpen="t">
                <v:shadow color="#8c8682"/>
                <w10:wrap anchorx="margin" anchory="margin"/>
              </v:rect>
            </w:pict>
          </mc:Fallback>
        </mc:AlternateContent>
      </w:r>
      <w:r>
        <w:br w:type="page"/>
      </w:r>
    </w:p>
    <w:p w14:paraId="462A431F" w14:textId="7D3191CC" w:rsidR="00CB769A" w:rsidRDefault="00CB769A">
      <w:r w:rsidRPr="00E17CE6">
        <w:rPr>
          <w:noProof/>
          <w:lang w:bidi="en-GB"/>
        </w:rPr>
        <w:lastRenderedPageBreak/>
        <mc:AlternateContent>
          <mc:Choice Requires="wps">
            <w:drawing>
              <wp:anchor distT="36576" distB="36576" distL="36576" distR="36576" simplePos="0" relativeHeight="251742208" behindDoc="0" locked="0" layoutInCell="1" allowOverlap="1" wp14:anchorId="71B32C0D" wp14:editId="01ADF320">
                <wp:simplePos x="0" y="0"/>
                <wp:positionH relativeFrom="column">
                  <wp:posOffset>0</wp:posOffset>
                </wp:positionH>
                <wp:positionV relativeFrom="page">
                  <wp:posOffset>265430</wp:posOffset>
                </wp:positionV>
                <wp:extent cx="1714500" cy="5029200"/>
                <wp:effectExtent l="0" t="0" r="0" b="0"/>
                <wp:wrapNone/>
                <wp:docPr id="127098832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029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4CC3A" id="Rectangle 27" o:spid="_x0000_s1026" style="position:absolute;margin-left:0;margin-top:20.9pt;width:135pt;height:396pt;z-index:251742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 w:rsidRPr="00E17CE6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54C49B" wp14:editId="140727B6">
                <wp:simplePos x="0" y="0"/>
                <wp:positionH relativeFrom="margin">
                  <wp:posOffset>1714500</wp:posOffset>
                </wp:positionH>
                <wp:positionV relativeFrom="margin">
                  <wp:posOffset>2540</wp:posOffset>
                </wp:positionV>
                <wp:extent cx="5385435" cy="342900"/>
                <wp:effectExtent l="0" t="0" r="5715" b="0"/>
                <wp:wrapNone/>
                <wp:docPr id="66681430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5435" cy="342900"/>
                        </a:xfrm>
                        <a:prstGeom prst="rect">
                          <a:avLst/>
                        </a:prstGeom>
                        <a:solidFill>
                          <a:srgbClr val="8EA13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13455" id="Rectangle 31" o:spid="_x0000_s1026" style="position:absolute;margin-left:135pt;margin-top:.2pt;width:424.05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" fillcolor="#8ea138" stroked="f" strokecolor="#212120" insetpen="t">
                <v:shadow color="#8c8682"/>
                <w10:wrap anchorx="margin" anchory="margin"/>
              </v:rect>
            </w:pict>
          </mc:Fallback>
        </mc:AlternateContent>
      </w:r>
      <w:r>
        <w:br w:type="page"/>
      </w:r>
    </w:p>
    <w:p w14:paraId="6876EFEB" w14:textId="7C4F182E" w:rsidR="00CB769A" w:rsidRDefault="00CB769A"/>
    <w:p w14:paraId="015FA83B" w14:textId="5F493F69" w:rsidR="00CB769A" w:rsidRDefault="00CB769A">
      <w:r>
        <w:br w:type="page"/>
      </w:r>
      <w:r w:rsidRPr="00E17CE6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39136" behindDoc="0" locked="0" layoutInCell="1" allowOverlap="1" wp14:anchorId="18128FFD" wp14:editId="1B2AA585">
                <wp:simplePos x="0" y="0"/>
                <wp:positionH relativeFrom="column">
                  <wp:posOffset>0</wp:posOffset>
                </wp:positionH>
                <wp:positionV relativeFrom="page">
                  <wp:posOffset>550545</wp:posOffset>
                </wp:positionV>
                <wp:extent cx="1714500" cy="5029200"/>
                <wp:effectExtent l="0" t="0" r="0" b="0"/>
                <wp:wrapNone/>
                <wp:docPr id="52595148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029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66BEB" id="Rectangle 27" o:spid="_x0000_s1026" style="position:absolute;margin-left:0;margin-top:43.35pt;width:135pt;height:396pt;z-index:251739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 w:rsidRPr="00E17CE6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1C932B" wp14:editId="3946A6C6">
                <wp:simplePos x="0" y="0"/>
                <wp:positionH relativeFrom="margin">
                  <wp:posOffset>1714500</wp:posOffset>
                </wp:positionH>
                <wp:positionV relativeFrom="margin">
                  <wp:posOffset>287655</wp:posOffset>
                </wp:positionV>
                <wp:extent cx="5385435" cy="342900"/>
                <wp:effectExtent l="0" t="0" r="5715" b="0"/>
                <wp:wrapNone/>
                <wp:docPr id="760885467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5435" cy="342900"/>
                        </a:xfrm>
                        <a:prstGeom prst="rect">
                          <a:avLst/>
                        </a:prstGeom>
                        <a:solidFill>
                          <a:srgbClr val="8EA13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DDB3E" id="Rectangle 31" o:spid="_x0000_s1026" style="position:absolute;margin-left:135pt;margin-top:22.65pt;width:424.05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" fillcolor="#8ea138" stroked="f" strokecolor="#212120" insetpen="t">
                <v:shadow color="#8c8682"/>
                <w10:wrap anchorx="margin" anchory="margin"/>
              </v:rect>
            </w:pict>
          </mc:Fallback>
        </mc:AlternateContent>
      </w:r>
    </w:p>
    <w:p w14:paraId="4E2854EE" w14:textId="686C4DFB" w:rsidR="00CB769A" w:rsidRDefault="00CB769A">
      <w:r w:rsidRPr="00E17CE6">
        <w:rPr>
          <w:noProof/>
          <w:lang w:bidi="en-GB"/>
        </w:rPr>
        <w:lastRenderedPageBreak/>
        <mc:AlternateContent>
          <mc:Choice Requires="wps">
            <w:drawing>
              <wp:anchor distT="36576" distB="36576" distL="36576" distR="36576" simplePos="0" relativeHeight="251736064" behindDoc="0" locked="0" layoutInCell="1" allowOverlap="1" wp14:anchorId="1DF88408" wp14:editId="61EDE552">
                <wp:simplePos x="0" y="0"/>
                <wp:positionH relativeFrom="column">
                  <wp:posOffset>0</wp:posOffset>
                </wp:positionH>
                <wp:positionV relativeFrom="page">
                  <wp:posOffset>265430</wp:posOffset>
                </wp:positionV>
                <wp:extent cx="1714500" cy="5029200"/>
                <wp:effectExtent l="0" t="0" r="0" b="0"/>
                <wp:wrapNone/>
                <wp:docPr id="55750300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029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D19A8" id="Rectangle 27" o:spid="_x0000_s1026" style="position:absolute;margin-left:0;margin-top:20.9pt;width:135pt;height:396pt;z-index:251736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 w:rsidRPr="00E17CE6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836063" wp14:editId="1115C1DC">
                <wp:simplePos x="0" y="0"/>
                <wp:positionH relativeFrom="margin">
                  <wp:posOffset>1714500</wp:posOffset>
                </wp:positionH>
                <wp:positionV relativeFrom="margin">
                  <wp:posOffset>2540</wp:posOffset>
                </wp:positionV>
                <wp:extent cx="5385435" cy="342900"/>
                <wp:effectExtent l="0" t="0" r="5715" b="0"/>
                <wp:wrapNone/>
                <wp:docPr id="156436080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5435" cy="342900"/>
                        </a:xfrm>
                        <a:prstGeom prst="rect">
                          <a:avLst/>
                        </a:prstGeom>
                        <a:solidFill>
                          <a:srgbClr val="8EA13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80756" id="Rectangle 31" o:spid="_x0000_s1026" style="position:absolute;margin-left:135pt;margin-top:.2pt;width:424.05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" fillcolor="#8ea138" stroked="f" strokecolor="#212120" insetpen="t">
                <v:shadow color="#8c8682"/>
                <w10:wrap anchorx="margin" anchory="margin"/>
              </v:rect>
            </w:pict>
          </mc:Fallback>
        </mc:AlternateContent>
      </w:r>
    </w:p>
    <w:p w14:paraId="2AF50513" w14:textId="77777777" w:rsidR="00CB769A" w:rsidRDefault="00CB769A">
      <w:r>
        <w:br w:type="page"/>
      </w:r>
    </w:p>
    <w:p w14:paraId="30E3B7D6" w14:textId="19BD79C2" w:rsidR="00CB769A" w:rsidRDefault="00CB769A"/>
    <w:p w14:paraId="14F4C598" w14:textId="5B220640" w:rsidR="00CB769A" w:rsidRDefault="00CB769A">
      <w:r w:rsidRPr="00E17CE6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32992" behindDoc="0" locked="0" layoutInCell="1" allowOverlap="1" wp14:anchorId="4356AC34" wp14:editId="6F191065">
                <wp:simplePos x="0" y="0"/>
                <wp:positionH relativeFrom="column">
                  <wp:posOffset>0</wp:posOffset>
                </wp:positionH>
                <wp:positionV relativeFrom="page">
                  <wp:posOffset>550545</wp:posOffset>
                </wp:positionV>
                <wp:extent cx="1714500" cy="5029200"/>
                <wp:effectExtent l="0" t="0" r="0" b="0"/>
                <wp:wrapNone/>
                <wp:docPr id="700344444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029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6544A" id="Rectangle 27" o:spid="_x0000_s1026" style="position:absolute;margin-left:0;margin-top:43.35pt;width:135pt;height:396pt;z-index:2517329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 w:rsidRPr="00E17CE6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96D3CD" wp14:editId="48482289">
                <wp:simplePos x="0" y="0"/>
                <wp:positionH relativeFrom="margin">
                  <wp:posOffset>1714500</wp:posOffset>
                </wp:positionH>
                <wp:positionV relativeFrom="margin">
                  <wp:posOffset>287655</wp:posOffset>
                </wp:positionV>
                <wp:extent cx="5385435" cy="342900"/>
                <wp:effectExtent l="0" t="0" r="5715" b="0"/>
                <wp:wrapNone/>
                <wp:docPr id="113357011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5435" cy="342900"/>
                        </a:xfrm>
                        <a:prstGeom prst="rect">
                          <a:avLst/>
                        </a:prstGeom>
                        <a:solidFill>
                          <a:srgbClr val="8EA13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AB713" id="Rectangle 31" o:spid="_x0000_s1026" style="position:absolute;margin-left:135pt;margin-top:22.65pt;width:424.05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" fillcolor="#8ea138" stroked="f" strokecolor="#212120" insetpen="t">
                <v:shadow color="#8c8682"/>
                <w10:wrap anchorx="margin" anchory="margin"/>
              </v:rect>
            </w:pict>
          </mc:Fallback>
        </mc:AlternateContent>
      </w:r>
      <w:r>
        <w:br w:type="page"/>
      </w:r>
    </w:p>
    <w:p w14:paraId="1DDF4742" w14:textId="496947D2" w:rsidR="00CB769A" w:rsidRDefault="00CB769A">
      <w:r w:rsidRPr="00E17CE6">
        <w:rPr>
          <w:noProof/>
          <w:lang w:bidi="en-GB"/>
        </w:rPr>
        <w:lastRenderedPageBreak/>
        <mc:AlternateContent>
          <mc:Choice Requires="wps">
            <w:drawing>
              <wp:anchor distT="36576" distB="36576" distL="36576" distR="36576" simplePos="0" relativeHeight="251729920" behindDoc="0" locked="0" layoutInCell="1" allowOverlap="1" wp14:anchorId="66F52E6F" wp14:editId="67034EC9">
                <wp:simplePos x="0" y="0"/>
                <wp:positionH relativeFrom="column">
                  <wp:posOffset>0</wp:posOffset>
                </wp:positionH>
                <wp:positionV relativeFrom="page">
                  <wp:posOffset>265430</wp:posOffset>
                </wp:positionV>
                <wp:extent cx="1714500" cy="5029200"/>
                <wp:effectExtent l="0" t="0" r="0" b="0"/>
                <wp:wrapNone/>
                <wp:docPr id="65321654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029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BE4F9" id="Rectangle 27" o:spid="_x0000_s1026" style="position:absolute;margin-left:0;margin-top:20.9pt;width:135pt;height:396pt;z-index:251729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 w:rsidRPr="00E17CE6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F25588" wp14:editId="5FC7F415">
                <wp:simplePos x="0" y="0"/>
                <wp:positionH relativeFrom="margin">
                  <wp:posOffset>1714500</wp:posOffset>
                </wp:positionH>
                <wp:positionV relativeFrom="margin">
                  <wp:posOffset>2540</wp:posOffset>
                </wp:positionV>
                <wp:extent cx="5385435" cy="342900"/>
                <wp:effectExtent l="0" t="0" r="5715" b="0"/>
                <wp:wrapNone/>
                <wp:docPr id="149029886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5435" cy="342900"/>
                        </a:xfrm>
                        <a:prstGeom prst="rect">
                          <a:avLst/>
                        </a:prstGeom>
                        <a:solidFill>
                          <a:srgbClr val="8EA13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1A3D9" id="Rectangle 31" o:spid="_x0000_s1026" style="position:absolute;margin-left:135pt;margin-top:.2pt;width:424.0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" fillcolor="#8ea138" stroked="f" strokecolor="#212120" insetpen="t">
                <v:shadow color="#8c8682"/>
                <w10:wrap anchorx="margin" anchory="margin"/>
              </v:rect>
            </w:pict>
          </mc:Fallback>
        </mc:AlternateContent>
      </w:r>
    </w:p>
    <w:p w14:paraId="1910924D" w14:textId="77777777" w:rsidR="00CB769A" w:rsidRDefault="00CB769A">
      <w:r>
        <w:br w:type="page"/>
      </w:r>
    </w:p>
    <w:p w14:paraId="631C36ED" w14:textId="77777777" w:rsidR="00CB769A" w:rsidRDefault="00CB769A"/>
    <w:p w14:paraId="1E3CA934" w14:textId="77777777" w:rsidR="00CB769A" w:rsidRDefault="00CB769A"/>
    <w:p w14:paraId="1B9D6831" w14:textId="77777777" w:rsidR="00CB769A" w:rsidRDefault="00CB769A">
      <w:r>
        <w:br w:type="page"/>
      </w:r>
    </w:p>
    <w:p w14:paraId="1FF55B71" w14:textId="1833F07B" w:rsidR="00000000" w:rsidRDefault="00F80B90">
      <w:r>
        <w:rPr>
          <w:noProof/>
          <w:lang w:bidi="en-GB"/>
        </w:rPr>
        <w:lastRenderedPageBreak/>
        <w:drawing>
          <wp:anchor distT="0" distB="0" distL="114300" distR="114300" simplePos="0" relativeHeight="251727872" behindDoc="0" locked="0" layoutInCell="1" allowOverlap="1" wp14:anchorId="11015A72" wp14:editId="7BF7871A">
            <wp:simplePos x="0" y="0"/>
            <wp:positionH relativeFrom="margin">
              <wp:posOffset>3810</wp:posOffset>
            </wp:positionH>
            <wp:positionV relativeFrom="margin">
              <wp:posOffset>9271635</wp:posOffset>
            </wp:positionV>
            <wp:extent cx="7099935" cy="794385"/>
            <wp:effectExtent l="0" t="0" r="5715" b="5715"/>
            <wp:wrapNone/>
            <wp:docPr id="82" name="Picture 8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LayoutReady.com ad&#10; link to website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C84" w:rsidRPr="00E17CE6">
        <w:rPr>
          <w:noProof/>
          <w:lang w:bidi="en-GB"/>
        </w:rPr>
        <w:drawing>
          <wp:anchor distT="36576" distB="36576" distL="36576" distR="36576" simplePos="0" relativeHeight="251714560" behindDoc="0" locked="0" layoutInCell="1" allowOverlap="1" wp14:anchorId="6206D96B" wp14:editId="3BCFCA25">
            <wp:simplePos x="0" y="0"/>
            <wp:positionH relativeFrom="column">
              <wp:posOffset>3886200</wp:posOffset>
            </wp:positionH>
            <wp:positionV relativeFrom="page">
              <wp:posOffset>4953000</wp:posOffset>
            </wp:positionV>
            <wp:extent cx="3213735" cy="342900"/>
            <wp:effectExtent l="0" t="0" r="5715" b="0"/>
            <wp:wrapNone/>
            <wp:docPr id="75" name="Picture 75" descr="TC9990301-IMG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C9990301-IMG04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7" t="670" r="28671" b="92232"/>
                    <a:stretch/>
                  </pic:blipFill>
                  <pic:spPr bwMode="auto">
                    <a:xfrm>
                      <a:off x="0" y="0"/>
                      <a:ext cx="321373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C84" w:rsidRPr="00E17CE6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8AB2FA" wp14:editId="3D00E9E0">
                <wp:simplePos x="0" y="0"/>
                <wp:positionH relativeFrom="margin">
                  <wp:posOffset>1714500</wp:posOffset>
                </wp:positionH>
                <wp:positionV relativeFrom="margin">
                  <wp:posOffset>0</wp:posOffset>
                </wp:positionV>
                <wp:extent cx="5385435" cy="342900"/>
                <wp:effectExtent l="0" t="0" r="5715" b="0"/>
                <wp:wrapNone/>
                <wp:docPr id="7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5435" cy="342900"/>
                        </a:xfrm>
                        <a:prstGeom prst="rect">
                          <a:avLst/>
                        </a:prstGeom>
                        <a:solidFill>
                          <a:srgbClr val="8EA13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B5F7A" id="Rectangle 31" o:spid="_x0000_s1026" style="position:absolute;margin-left:135pt;margin-top:0;width:424.05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" fillcolor="#8ea138" stroked="f" strokecolor="#212120" insetpen="t">
                <v:shadow color="#8c8682"/>
                <w10:wrap anchorx="margin" anchory="margin"/>
              </v:rect>
            </w:pict>
          </mc:Fallback>
        </mc:AlternateContent>
      </w:r>
      <w:r w:rsidR="00870B1C" w:rsidRPr="00E17CE6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25824" behindDoc="0" locked="0" layoutInCell="1" allowOverlap="1" wp14:anchorId="67191409" wp14:editId="4822790E">
                <wp:simplePos x="0" y="0"/>
                <wp:positionH relativeFrom="column">
                  <wp:posOffset>271780</wp:posOffset>
                </wp:positionH>
                <wp:positionV relativeFrom="page">
                  <wp:posOffset>5010694</wp:posOffset>
                </wp:positionV>
                <wp:extent cx="2895600" cy="264160"/>
                <wp:effectExtent l="0" t="0" r="0" b="2540"/>
                <wp:wrapNone/>
                <wp:docPr id="7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C81C5" w14:textId="77777777" w:rsidR="00E17CE6" w:rsidRDefault="00E17CE6" w:rsidP="00E17CE6">
                            <w:pPr>
                              <w:widowControl w:val="0"/>
                              <w:spacing w:line="240" w:lineRule="exact"/>
                              <w:rPr>
                                <w:rFonts w:ascii="Arial" w:hAnsi="Arial" w:cs="Arial"/>
                                <w:color w:val="FFFFFE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E"/>
                                <w:lang w:bidi="en-GB"/>
                              </w:rPr>
                              <w:t xml:space="preserve">Tech Times   </w:t>
                            </w:r>
                            <w:r>
                              <w:rPr>
                                <w:rFonts w:ascii="Arial" w:eastAsia="Arial" w:hAnsi="Arial" w:cs="Arial"/>
                                <w:color w:val="FFFFFE"/>
                                <w:lang w:bidi="en-GB"/>
                              </w:rPr>
                              <w:t>Issue 00   Month Year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91409" id="Text Box 43" o:spid="_x0000_s1050" type="#_x0000_t202" style="position:absolute;margin-left:21.4pt;margin-top:394.55pt;width:228pt;height:20.8pt;z-index:2517258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2F4C81C5" w14:textId="77777777" w:rsidR="00E17CE6" w:rsidRDefault="00E17CE6" w:rsidP="00E17CE6">
                      <w:pPr>
                        <w:widowControl w:val="0"/>
                        <w:spacing w:line="240" w:lineRule="exact"/>
                        <w:rPr>
                          <w:rFonts w:ascii="Arial" w:hAnsi="Arial" w:cs="Arial"/>
                          <w:color w:val="FFFFFE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E"/>
                          <w:lang w:bidi="en-GB"/>
                        </w:rPr>
                        <w:t xml:space="preserve">Tech Times   </w:t>
                      </w:r>
                      <w:r>
                        <w:rPr>
                          <w:rFonts w:ascii="Arial" w:eastAsia="Arial" w:hAnsi="Arial" w:cs="Arial"/>
                          <w:color w:val="FFFFFE"/>
                          <w:lang w:bidi="en-GB"/>
                        </w:rPr>
                        <w:t>Issue 00   Month Year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0B1C" w:rsidRPr="00E17CE6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22752" behindDoc="0" locked="0" layoutInCell="1" allowOverlap="1" wp14:anchorId="6D8AFB7B" wp14:editId="07DE7F05">
                <wp:simplePos x="0" y="0"/>
                <wp:positionH relativeFrom="column">
                  <wp:posOffset>2144486</wp:posOffset>
                </wp:positionH>
                <wp:positionV relativeFrom="page">
                  <wp:posOffset>816429</wp:posOffset>
                </wp:positionV>
                <wp:extent cx="4057650" cy="3875314"/>
                <wp:effectExtent l="0" t="0" r="0" b="0"/>
                <wp:wrapNone/>
                <wp:docPr id="2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3875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C42C28" w14:textId="77777777" w:rsidR="00E17CE6" w:rsidRDefault="00E17CE6" w:rsidP="00870B1C">
                            <w:pPr>
                              <w:widowControl w:val="0"/>
                              <w:tabs>
                                <w:tab w:val="left" w:pos="180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w w:val="90"/>
                                <w:sz w:val="28"/>
                                <w:szCs w:val="28"/>
                                <w:lang w:bidi="en-GB"/>
                              </w:rPr>
                              <w:t>Upcoming events</w:t>
                            </w:r>
                          </w:p>
                          <w:p w14:paraId="66DEC169" w14:textId="77777777" w:rsidR="00870B1C" w:rsidRPr="0094051C" w:rsidRDefault="00870B1C" w:rsidP="00870B1C">
                            <w:pPr>
                              <w:widowControl w:val="0"/>
                              <w:spacing w:after="40" w:line="360" w:lineRule="auto"/>
                              <w:ind w:left="630" w:hanging="630"/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spacing w:val="4"/>
                                <w:w w:val="90"/>
                              </w:rPr>
                            </w:pPr>
                          </w:p>
                          <w:p w14:paraId="0AAED2E8" w14:textId="77777777" w:rsidR="00E17CE6" w:rsidRPr="00CB769A" w:rsidRDefault="00E17CE6" w:rsidP="00870B1C">
                            <w:pPr>
                              <w:widowControl w:val="0"/>
                              <w:spacing w:after="40" w:line="360" w:lineRule="auto"/>
                              <w:ind w:left="270" w:hanging="270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pt-PT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bidi="en-GB"/>
                              </w:rPr>
                              <w:t xml:space="preserve">•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bidi="en-GB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bidi="en-GB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bidi="en-GB"/>
                              </w:rPr>
                              <w:t>mos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bidi="en-GB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bidi="en-GB"/>
                              </w:rPr>
                              <w:t>neque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bidi="en-GB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bidi="en-GB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bidi="en-GB"/>
                              </w:rPr>
                              <w:t xml:space="preserve"> dig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bidi="en-GB"/>
                              </w:rPr>
                              <w:t>nissim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bidi="en-GB"/>
                              </w:rPr>
                              <w:t xml:space="preserve"> convention.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bidi="en-G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neo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adsum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multo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, in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commoveo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quibus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premo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tamen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t xml:space="preserve"> huic. </w:t>
                            </w:r>
                            <w:r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bidi="en-GB"/>
                              </w:rPr>
                              <w:br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Occuro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luxor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dolore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ut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praemitto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opto</w:t>
                            </w:r>
                            <w:proofErr w:type="gram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si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sudo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opes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validu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.</w:t>
                            </w:r>
                          </w:p>
                          <w:p w14:paraId="6FDDC820" w14:textId="77777777" w:rsidR="00E17CE6" w:rsidRPr="00CB769A" w:rsidRDefault="00870B1C" w:rsidP="00870B1C">
                            <w:pPr>
                              <w:widowControl w:val="0"/>
                              <w:spacing w:before="240" w:after="40" w:line="360" w:lineRule="auto"/>
                              <w:ind w:left="270" w:hanging="270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pt-PT"/>
                              </w:rPr>
                            </w:pPr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•</w:t>
                            </w:r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ab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obruo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quae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ingenium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tristique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vel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natu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meus.</w:t>
                            </w:r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br/>
                            </w:r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Sino lenis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valetudo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ille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abbas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cogo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saluto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quod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esse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letatio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.</w:t>
                            </w:r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Letalis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nibh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iustum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transverbero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bene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vulputate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enim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dolore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modo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dolor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serp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.</w:t>
                            </w:r>
                          </w:p>
                          <w:p w14:paraId="2A535628" w14:textId="77777777" w:rsidR="00E17CE6" w:rsidRPr="00CB769A" w:rsidRDefault="00870B1C" w:rsidP="00870B1C">
                            <w:pPr>
                              <w:widowControl w:val="0"/>
                              <w:spacing w:before="240" w:after="40" w:line="360" w:lineRule="auto"/>
                              <w:ind w:left="270" w:hanging="270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pt-PT"/>
                              </w:rPr>
                            </w:pPr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•</w:t>
                            </w:r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ab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Molior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capio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loquor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feugiat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.</w:t>
                            </w:r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Delenit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abdo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gram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esse quia</w:t>
                            </w:r>
                            <w:proofErr w:type="gram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te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huic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Ratis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ymo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venio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illum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pala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damnum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pneum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. </w:t>
                            </w:r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aliquip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camur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ut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consequat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aptent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nisl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in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voco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olior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capio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.</w:t>
                            </w:r>
                          </w:p>
                          <w:p w14:paraId="5A1D10F9" w14:textId="77777777" w:rsidR="00E17CE6" w:rsidRPr="00CB769A" w:rsidRDefault="00870B1C" w:rsidP="00870B1C">
                            <w:pPr>
                              <w:widowControl w:val="0"/>
                              <w:tabs>
                                <w:tab w:val="left" w:pos="180"/>
                              </w:tabs>
                              <w:spacing w:before="240" w:after="40" w:line="360" w:lineRule="auto"/>
                              <w:ind w:left="270" w:hanging="270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pt-PT"/>
                              </w:rPr>
                            </w:pPr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•</w:t>
                            </w:r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ab/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Lorem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vicis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praesent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feugait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dolor</w:t>
                            </w:r>
                            <w:proofErr w:type="spellEnd"/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t>.</w:t>
                            </w:r>
                            <w:r w:rsidRPr="00CB769A">
                              <w:rPr>
                                <w:rFonts w:ascii="Arial" w:eastAsia="Arial" w:hAnsi="Arial" w:cs="Arial"/>
                                <w:b/>
                                <w:color w:val="2E3640"/>
                                <w:spacing w:val="4"/>
                                <w:w w:val="90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Adipiscing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magna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jumentum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velit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iriure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volutpat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mos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at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neque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nulla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lobortis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digniss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br/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conventio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torqueo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acsi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roto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modol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etalis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nibh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iustum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 transverbero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bene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 xml:space="preserve">, </w:t>
                            </w:r>
                            <w:proofErr w:type="spellStart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erat</w:t>
                            </w:r>
                            <w:proofErr w:type="spellEnd"/>
                            <w:r w:rsidR="00E17CE6" w:rsidRPr="00CB769A">
                              <w:rPr>
                                <w:rFonts w:ascii="Arial" w:eastAsia="Arial" w:hAnsi="Arial" w:cs="Arial"/>
                                <w:color w:val="676767"/>
                                <w:sz w:val="15"/>
                                <w:szCs w:val="15"/>
                                <w:lang w:val="pt-PT" w:bidi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AFB7B" id="_x0000_s1051" type="#_x0000_t202" style="position:absolute;margin-left:168.85pt;margin-top:64.3pt;width:319.5pt;height:305.15pt;z-index:251722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" filled="f" fillcolor="#fffffe" stroked="f" strokecolor="#212120" insetpen="t">
                <v:textbox inset="2.88pt,2.88pt,2.88pt,2.88pt">
                  <w:txbxContent>
                    <w:p w14:paraId="1EC42C28" w14:textId="77777777" w:rsidR="00E17CE6" w:rsidRDefault="00E17CE6" w:rsidP="00870B1C">
                      <w:pPr>
                        <w:widowControl w:val="0"/>
                        <w:tabs>
                          <w:tab w:val="left" w:pos="180"/>
                        </w:tabs>
                        <w:spacing w:after="0" w:line="240" w:lineRule="auto"/>
                        <w:rPr>
                          <w:rFonts w:ascii="Arial" w:hAnsi="Arial" w:cs="Arial"/>
                          <w:color w:val="EF792F"/>
                          <w:w w:val="90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w w:val="90"/>
                          <w:sz w:val="28"/>
                          <w:szCs w:val="28"/>
                          <w:lang w:bidi="en-GB"/>
                        </w:rPr>
                        <w:t>Upcoming events</w:t>
                      </w:r>
                    </w:p>
                    <w:p w14:paraId="66DEC169" w14:textId="77777777" w:rsidR="00870B1C" w:rsidRPr="0094051C" w:rsidRDefault="00870B1C" w:rsidP="00870B1C">
                      <w:pPr>
                        <w:widowControl w:val="0"/>
                        <w:spacing w:after="40" w:line="360" w:lineRule="auto"/>
                        <w:ind w:left="630" w:hanging="630"/>
                        <w:rPr>
                          <w:rFonts w:ascii="Arial" w:hAnsi="Arial" w:cs="Arial"/>
                          <w:b/>
                          <w:bCs/>
                          <w:color w:val="2E3640"/>
                          <w:spacing w:val="4"/>
                          <w:w w:val="90"/>
                        </w:rPr>
                      </w:pPr>
                    </w:p>
                    <w:p w14:paraId="0AAED2E8" w14:textId="77777777" w:rsidR="00E17CE6" w:rsidRPr="00CB769A" w:rsidRDefault="00E17CE6" w:rsidP="00870B1C">
                      <w:pPr>
                        <w:widowControl w:val="0"/>
                        <w:spacing w:after="40" w:line="360" w:lineRule="auto"/>
                        <w:ind w:left="270" w:hanging="270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pt-PT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bidi="en-GB"/>
                        </w:rPr>
                        <w:t xml:space="preserve">• </w:t>
                      </w:r>
                      <w:r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bidi="en-GB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bidi="en-GB"/>
                        </w:rPr>
                        <w:t>Volutpat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bidi="en-GB"/>
                        </w:rPr>
                        <w:t>mos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bidi="en-GB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bidi="en-GB"/>
                        </w:rPr>
                        <w:t>neque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bidi="en-GB"/>
                        </w:rPr>
                        <w:t>nulla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bidi="en-GB"/>
                        </w:rPr>
                        <w:t>lobortis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bidi="en-GB"/>
                        </w:rPr>
                        <w:t xml:space="preserve"> dig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bidi="en-GB"/>
                        </w:rPr>
                        <w:t>nissim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bidi="en-GB"/>
                        </w:rPr>
                        <w:t xml:space="preserve"> convention.</w:t>
                      </w:r>
                      <w:r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bidi="en-GB"/>
                        </w:rPr>
                        <w:br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Enim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neo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velit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adsum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odio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multo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, in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commoveo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quibus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premo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tamen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>erat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t xml:space="preserve"> huic. </w:t>
                      </w:r>
                      <w:r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bidi="en-GB"/>
                        </w:rPr>
                        <w:br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Occuro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luxor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dolore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ut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praemitto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gram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opto</w:t>
                      </w:r>
                      <w:proofErr w:type="gram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si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sudo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opes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feugiat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iriure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validu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.</w:t>
                      </w:r>
                    </w:p>
                    <w:p w14:paraId="6FDDC820" w14:textId="77777777" w:rsidR="00E17CE6" w:rsidRPr="00CB769A" w:rsidRDefault="00870B1C" w:rsidP="00870B1C">
                      <w:pPr>
                        <w:widowControl w:val="0"/>
                        <w:spacing w:before="240" w:after="40" w:line="360" w:lineRule="auto"/>
                        <w:ind w:left="270" w:hanging="270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pt-PT"/>
                        </w:rPr>
                      </w:pPr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•</w:t>
                      </w:r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ab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Feugait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obruo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quae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ingenium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tristique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vel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natu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meus.</w:t>
                      </w:r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br/>
                      </w:r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Sino lenis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vulputate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valetudo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ille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abbas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cogo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saluto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quod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esse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illum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letatio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conventio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.</w:t>
                      </w:r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br/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Letalis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nibh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iustum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transverbero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bene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vulputate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enim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dolore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modo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dolor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serp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.</w:t>
                      </w:r>
                    </w:p>
                    <w:p w14:paraId="2A535628" w14:textId="77777777" w:rsidR="00E17CE6" w:rsidRPr="00CB769A" w:rsidRDefault="00870B1C" w:rsidP="00870B1C">
                      <w:pPr>
                        <w:widowControl w:val="0"/>
                        <w:spacing w:before="240" w:after="40" w:line="360" w:lineRule="auto"/>
                        <w:ind w:left="270" w:hanging="270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pt-PT"/>
                        </w:rPr>
                      </w:pPr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•</w:t>
                      </w:r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ab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Molior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torqueo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capio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velit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loquor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aptent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feugiat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pneum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.</w:t>
                      </w:r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br/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Delenit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abdo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gram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esse quia</w:t>
                      </w:r>
                      <w:proofErr w:type="gram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te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huic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Ratis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neque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ymo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venio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illum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pala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damnum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pneum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. </w:t>
                      </w:r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br/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Aptent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nulla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aliquip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camur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ut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consequat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aptent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nisl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in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voco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olior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torqueo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capio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.</w:t>
                      </w:r>
                    </w:p>
                    <w:p w14:paraId="5A1D10F9" w14:textId="77777777" w:rsidR="00E17CE6" w:rsidRPr="00CB769A" w:rsidRDefault="00870B1C" w:rsidP="00870B1C">
                      <w:pPr>
                        <w:widowControl w:val="0"/>
                        <w:tabs>
                          <w:tab w:val="left" w:pos="180"/>
                        </w:tabs>
                        <w:spacing w:before="240" w:after="40" w:line="360" w:lineRule="auto"/>
                        <w:ind w:left="270" w:hanging="270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pt-PT"/>
                        </w:rPr>
                      </w:pPr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•</w:t>
                      </w:r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ab/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Lorem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vicis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praesent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erat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feugait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 xml:space="preserve"> </w:t>
                      </w:r>
                      <w:proofErr w:type="spellStart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dolor</w:t>
                      </w:r>
                      <w:proofErr w:type="spellEnd"/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t>.</w:t>
                      </w:r>
                      <w:r w:rsidRPr="00CB769A">
                        <w:rPr>
                          <w:rFonts w:ascii="Arial" w:eastAsia="Arial" w:hAnsi="Arial" w:cs="Arial"/>
                          <w:b/>
                          <w:color w:val="2E3640"/>
                          <w:spacing w:val="4"/>
                          <w:w w:val="90"/>
                          <w:lang w:val="pt-PT" w:bidi="en-GB"/>
                        </w:rPr>
                        <w:br/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Adipiscing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magna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jumentum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velit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iriure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volutpat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mos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at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neque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nulla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lobortis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digniss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br/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conventio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torqueo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acsi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roto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modol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etalis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nibh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iustum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 transverbero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bene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 xml:space="preserve">, </w:t>
                      </w:r>
                      <w:proofErr w:type="spellStart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erat</w:t>
                      </w:r>
                      <w:proofErr w:type="spellEnd"/>
                      <w:r w:rsidR="00E17CE6" w:rsidRPr="00CB769A">
                        <w:rPr>
                          <w:rFonts w:ascii="Arial" w:eastAsia="Arial" w:hAnsi="Arial" w:cs="Arial"/>
                          <w:color w:val="676767"/>
                          <w:sz w:val="15"/>
                          <w:szCs w:val="15"/>
                          <w:lang w:val="pt-PT" w:bidi="en-GB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4520" w:rsidRPr="00E17CE6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15584" behindDoc="0" locked="0" layoutInCell="1" allowOverlap="1" wp14:anchorId="7DBB947E" wp14:editId="203C9006">
                <wp:simplePos x="0" y="0"/>
                <wp:positionH relativeFrom="column">
                  <wp:posOffset>828675</wp:posOffset>
                </wp:positionH>
                <wp:positionV relativeFrom="page">
                  <wp:posOffset>6896100</wp:posOffset>
                </wp:positionV>
                <wp:extent cx="1257300" cy="1085850"/>
                <wp:effectExtent l="0" t="0" r="0" b="0"/>
                <wp:wrapNone/>
                <wp:docPr id="6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427857" w14:textId="77777777" w:rsidR="00E17CE6" w:rsidRPr="003132B9" w:rsidRDefault="00E17CE6" w:rsidP="00AB4520">
                            <w:pPr>
                              <w:widowControl w:val="0"/>
                              <w:spacing w:after="0" w:line="20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 w:rsidRPr="003132B9">
                              <w:rPr>
                                <w:rFonts w:ascii="Arial" w:eastAsia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456 Elm Road</w:t>
                            </w:r>
                          </w:p>
                          <w:p w14:paraId="490F54DB" w14:textId="77777777" w:rsidR="003132B9" w:rsidRDefault="00E17CE6" w:rsidP="00AB4520">
                            <w:pPr>
                              <w:widowControl w:val="0"/>
                              <w:spacing w:after="0" w:line="200" w:lineRule="exact"/>
                              <w:rPr>
                                <w:rFonts w:ascii="Arial" w:eastAsia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</w:pPr>
                            <w:r w:rsidRPr="003132B9">
                              <w:rPr>
                                <w:rFonts w:ascii="Arial" w:eastAsia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 xml:space="preserve">Birmingham, West Midlands, </w:t>
                            </w:r>
                          </w:p>
                          <w:p w14:paraId="6C3738B0" w14:textId="77777777" w:rsidR="00E17CE6" w:rsidRPr="003132B9" w:rsidRDefault="00E17CE6" w:rsidP="00AB4520">
                            <w:pPr>
                              <w:widowControl w:val="0"/>
                              <w:spacing w:after="0" w:line="20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 w:rsidRPr="003132B9">
                              <w:rPr>
                                <w:rFonts w:ascii="Arial" w:eastAsia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B01 2HM</w:t>
                            </w:r>
                          </w:p>
                          <w:p w14:paraId="1D869DB1" w14:textId="77777777" w:rsidR="00E17CE6" w:rsidRPr="003132B9" w:rsidRDefault="00E17CE6" w:rsidP="00AB4520">
                            <w:pPr>
                              <w:widowControl w:val="0"/>
                              <w:spacing w:after="0" w:line="20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 w:rsidRPr="003132B9">
                              <w:rPr>
                                <w:rFonts w:ascii="Arial" w:eastAsia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 xml:space="preserve">Phone: 0123 333 2323  </w:t>
                            </w:r>
                          </w:p>
                          <w:p w14:paraId="505C5C8D" w14:textId="77777777" w:rsidR="00E17CE6" w:rsidRPr="003132B9" w:rsidRDefault="00E17CE6" w:rsidP="00AB4520">
                            <w:pPr>
                              <w:widowControl w:val="0"/>
                              <w:spacing w:after="0" w:line="20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 w:rsidRPr="003132B9">
                              <w:rPr>
                                <w:rFonts w:ascii="Arial" w:eastAsia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Fax: 0123 333 2323</w:t>
                            </w:r>
                          </w:p>
                          <w:p w14:paraId="0257717B" w14:textId="77777777" w:rsidR="00E17CE6" w:rsidRPr="003132B9" w:rsidRDefault="00E17CE6" w:rsidP="00AB4520">
                            <w:pPr>
                              <w:widowControl w:val="0"/>
                              <w:spacing w:after="0" w:line="20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 w:rsidRPr="003132B9">
                              <w:rPr>
                                <w:rFonts w:ascii="Arial" w:eastAsia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bidi="en-GB"/>
                              </w:rPr>
                              <w:t>www.yourwebsitehere.com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B947E" id="_x0000_s1052" type="#_x0000_t202" style="position:absolute;margin-left:65.25pt;margin-top:543pt;width:99pt;height:85.5pt;z-index:2517155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" filled="f" fillcolor="#fffffe" stroked="f" strokecolor="#212120" insetpen="t">
                <v:textbox inset="2.88pt,2.88pt,2.88pt,2.88pt">
                  <w:txbxContent>
                    <w:p w14:paraId="18427857" w14:textId="77777777" w:rsidR="00E17CE6" w:rsidRPr="003132B9" w:rsidRDefault="00E17CE6" w:rsidP="00AB4520">
                      <w:pPr>
                        <w:widowControl w:val="0"/>
                        <w:spacing w:after="0" w:line="200" w:lineRule="exact"/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</w:pPr>
                      <w:r w:rsidRPr="003132B9">
                        <w:rPr>
                          <w:rFonts w:ascii="Arial" w:eastAsia="Arial" w:hAnsi="Arial" w:cs="Arial"/>
                          <w:color w:val="676767"/>
                          <w:w w:val="90"/>
                          <w:sz w:val="14"/>
                          <w:szCs w:val="14"/>
                          <w:lang w:bidi="en-GB"/>
                        </w:rPr>
                        <w:t>456 Elm Road</w:t>
                      </w:r>
                    </w:p>
                    <w:p w14:paraId="490F54DB" w14:textId="77777777" w:rsidR="003132B9" w:rsidRDefault="00E17CE6" w:rsidP="00AB4520">
                      <w:pPr>
                        <w:widowControl w:val="0"/>
                        <w:spacing w:after="0" w:line="200" w:lineRule="exact"/>
                        <w:rPr>
                          <w:rFonts w:ascii="Arial" w:eastAsia="Arial" w:hAnsi="Arial" w:cs="Arial"/>
                          <w:color w:val="676767"/>
                          <w:w w:val="90"/>
                          <w:sz w:val="14"/>
                          <w:szCs w:val="14"/>
                          <w:lang w:bidi="en-GB"/>
                        </w:rPr>
                      </w:pPr>
                      <w:r w:rsidRPr="003132B9">
                        <w:rPr>
                          <w:rFonts w:ascii="Arial" w:eastAsia="Arial" w:hAnsi="Arial" w:cs="Arial"/>
                          <w:color w:val="676767"/>
                          <w:w w:val="90"/>
                          <w:sz w:val="14"/>
                          <w:szCs w:val="14"/>
                          <w:lang w:bidi="en-GB"/>
                        </w:rPr>
                        <w:t xml:space="preserve">Birmingham, West Midlands, </w:t>
                      </w:r>
                    </w:p>
                    <w:p w14:paraId="6C3738B0" w14:textId="77777777" w:rsidR="00E17CE6" w:rsidRPr="003132B9" w:rsidRDefault="00E17CE6" w:rsidP="00AB4520">
                      <w:pPr>
                        <w:widowControl w:val="0"/>
                        <w:spacing w:after="0" w:line="200" w:lineRule="exact"/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</w:pPr>
                      <w:r w:rsidRPr="003132B9">
                        <w:rPr>
                          <w:rFonts w:ascii="Arial" w:eastAsia="Arial" w:hAnsi="Arial" w:cs="Arial"/>
                          <w:color w:val="676767"/>
                          <w:w w:val="90"/>
                          <w:sz w:val="14"/>
                          <w:szCs w:val="14"/>
                          <w:lang w:bidi="en-GB"/>
                        </w:rPr>
                        <w:t>B01 2HM</w:t>
                      </w:r>
                    </w:p>
                    <w:p w14:paraId="1D869DB1" w14:textId="77777777" w:rsidR="00E17CE6" w:rsidRPr="003132B9" w:rsidRDefault="00E17CE6" w:rsidP="00AB4520">
                      <w:pPr>
                        <w:widowControl w:val="0"/>
                        <w:spacing w:after="0" w:line="200" w:lineRule="exact"/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</w:pPr>
                      <w:r w:rsidRPr="003132B9">
                        <w:rPr>
                          <w:rFonts w:ascii="Arial" w:eastAsia="Arial" w:hAnsi="Arial" w:cs="Arial"/>
                          <w:color w:val="676767"/>
                          <w:w w:val="90"/>
                          <w:sz w:val="14"/>
                          <w:szCs w:val="14"/>
                          <w:lang w:bidi="en-GB"/>
                        </w:rPr>
                        <w:t xml:space="preserve">Phone: 0123 333 2323  </w:t>
                      </w:r>
                    </w:p>
                    <w:p w14:paraId="505C5C8D" w14:textId="77777777" w:rsidR="00E17CE6" w:rsidRPr="003132B9" w:rsidRDefault="00E17CE6" w:rsidP="00AB4520">
                      <w:pPr>
                        <w:widowControl w:val="0"/>
                        <w:spacing w:after="0" w:line="200" w:lineRule="exact"/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</w:pPr>
                      <w:r w:rsidRPr="003132B9">
                        <w:rPr>
                          <w:rFonts w:ascii="Arial" w:eastAsia="Arial" w:hAnsi="Arial" w:cs="Arial"/>
                          <w:color w:val="676767"/>
                          <w:w w:val="90"/>
                          <w:sz w:val="14"/>
                          <w:szCs w:val="14"/>
                          <w:lang w:bidi="en-GB"/>
                        </w:rPr>
                        <w:t>Fax: 0123 333 2323</w:t>
                      </w:r>
                    </w:p>
                    <w:p w14:paraId="0257717B" w14:textId="77777777" w:rsidR="00E17CE6" w:rsidRPr="003132B9" w:rsidRDefault="00E17CE6" w:rsidP="00AB4520">
                      <w:pPr>
                        <w:widowControl w:val="0"/>
                        <w:spacing w:after="0" w:line="200" w:lineRule="exact"/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</w:pPr>
                      <w:r w:rsidRPr="003132B9">
                        <w:rPr>
                          <w:rFonts w:ascii="Arial" w:eastAsia="Arial" w:hAnsi="Arial" w:cs="Arial"/>
                          <w:color w:val="676767"/>
                          <w:w w:val="90"/>
                          <w:sz w:val="14"/>
                          <w:szCs w:val="14"/>
                          <w:lang w:bidi="en-GB"/>
                        </w:rPr>
                        <w:t>www.yourwebsitehere.com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20FD8" w:rsidRPr="00E17CE6">
        <w:rPr>
          <w:noProof/>
          <w:lang w:bidi="en-GB"/>
        </w:rPr>
        <w:drawing>
          <wp:anchor distT="36576" distB="36576" distL="36576" distR="36576" simplePos="0" relativeHeight="251720704" behindDoc="0" locked="0" layoutInCell="1" allowOverlap="1" wp14:anchorId="4E6DFF89" wp14:editId="6CF0FDF0">
            <wp:simplePos x="0" y="0"/>
            <wp:positionH relativeFrom="column">
              <wp:posOffset>0</wp:posOffset>
            </wp:positionH>
            <wp:positionV relativeFrom="page">
              <wp:posOffset>569595</wp:posOffset>
            </wp:positionV>
            <wp:extent cx="1714500" cy="1512570"/>
            <wp:effectExtent l="0" t="0" r="0" b="0"/>
            <wp:wrapNone/>
            <wp:docPr id="76" name="Picture 76" descr="Two women with focus on woman in fro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ocuments and Settings\tamic\Desktop\TC999D\TC9990301D-PB\TC99903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3" t="15276" r="43065" b="48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CE6" w:rsidRPr="00E17CE6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19680" behindDoc="0" locked="0" layoutInCell="1" allowOverlap="1" wp14:anchorId="744AD1DA" wp14:editId="75618729">
                <wp:simplePos x="0" y="0"/>
                <wp:positionH relativeFrom="column">
                  <wp:posOffset>0</wp:posOffset>
                </wp:positionH>
                <wp:positionV relativeFrom="page">
                  <wp:posOffset>226241</wp:posOffset>
                </wp:positionV>
                <wp:extent cx="1714500" cy="5029200"/>
                <wp:effectExtent l="0" t="0" r="0" b="0"/>
                <wp:wrapNone/>
                <wp:docPr id="2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029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853C8" id="Rectangle 27" o:spid="_x0000_s1026" style="position:absolute;margin-left:0;margin-top:17.8pt;width:135pt;height:396pt;z-index:251719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 w:rsidR="00E17CE6" w:rsidRPr="00E17CE6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16608" behindDoc="0" locked="0" layoutInCell="1" allowOverlap="1" wp14:anchorId="398B308C" wp14:editId="2BD2400E">
                <wp:simplePos x="0" y="0"/>
                <wp:positionH relativeFrom="column">
                  <wp:posOffset>831850</wp:posOffset>
                </wp:positionH>
                <wp:positionV relativeFrom="page">
                  <wp:posOffset>6224905</wp:posOffset>
                </wp:positionV>
                <wp:extent cx="1243330" cy="327025"/>
                <wp:effectExtent l="3175" t="0" r="1270" b="0"/>
                <wp:wrapNone/>
                <wp:docPr id="6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B6C73E" w14:textId="77777777" w:rsidR="00E17CE6" w:rsidRDefault="00E17CE6" w:rsidP="00E17CE6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  <w:lang w:bidi="en-GB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B308C" id="Text Box 9" o:spid="_x0000_s1053" type="#_x0000_t202" style="position:absolute;margin-left:65.5pt;margin-top:490.15pt;width:97.9pt;height:25.75pt;z-index:251716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" filled="f" fillcolor="#fffffe" stroked="f" strokecolor="#212120" insetpen="t">
                <v:textbox inset="2.88pt,2.88pt,2.88pt,2.88pt">
                  <w:txbxContent>
                    <w:p w14:paraId="48B6C73E" w14:textId="77777777" w:rsidR="00E17CE6" w:rsidRDefault="00E17CE6" w:rsidP="00E17CE6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  <w:lang w:bidi="en-GB"/>
                        </w:rPr>
                        <w:t>technology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7CE6" w:rsidRPr="00E17CE6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BF020B8" wp14:editId="0623FF33">
                <wp:simplePos x="0" y="0"/>
                <wp:positionH relativeFrom="column">
                  <wp:posOffset>427990</wp:posOffset>
                </wp:positionH>
                <wp:positionV relativeFrom="page">
                  <wp:posOffset>6130290</wp:posOffset>
                </wp:positionV>
                <wp:extent cx="363220" cy="392430"/>
                <wp:effectExtent l="8890" t="7620" r="8890" b="0"/>
                <wp:wrapNone/>
                <wp:docPr id="6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66" name="Freeform 11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2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3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4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5"/>
                        <wps:cNvSpPr>
                          <a:spLocks/>
                        </wps:cNvSpPr>
                        <wps:spPr bwMode="auto">
                          <a:xfrm>
                            <a:off x="114525798" y="106344736"/>
                            <a:ext cx="187500" cy="225000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6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BF05D" id="Group 10" o:spid="_x0000_s1026" style="position:absolute;margin-left:33.7pt;margin-top:482.7pt;width:28.6pt;height:30.9pt;z-index:251717632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">
                <v:shape id="Freeform 11" o:spid="_x0000_s1027" style="position:absolute;left:1143982;top:1064609;width:4313;height:3075;visibility:visible;mso-wrap-style:square;v-text-anchor:top" coordsize="11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2" o:spid="_x0000_s1028" style="position:absolute;left:1143795;top:1063559;width:4087;height:3638;visibility:visible;mso-wrap-style:square;v-text-anchor:top" coordsize="10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3" o:spid="_x0000_s1029" style="position:absolute;left:1144207;top:1062959;width:2363;height:3338;visibility:visible;mso-wrap-style:square;v-text-anchor:top" coordsize="63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4" o:spid="_x0000_s1030" style="position:absolute;left:1144582;top:1062809;width:2813;height:3188;visibility:visible;mso-wrap-style:square;v-text-anchor:top" coordsize="7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5" o:spid="_x0000_s1031" style="position:absolute;left:1145257;top:1063447;width:1875;height:2250;visibility:visible;mso-wrap-style:square;v-text-anchor:top" coordsize="5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0;112500,18750;187500,22500;93750,11250;18750,153750;82500,225000;37500,161250" o:connectangles="0,0,0,0,0,0,0"/>
                </v:shape>
                <v:shape id="Freeform 16" o:spid="_x0000_s1032" style="position:absolute;left:1145520;top:1063447;width:2287;height:1725;visibility:visible;mso-wrap-style:square;v-text-anchor:top" coordsize="6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E17CE6" w:rsidRPr="00E17CE6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18656" behindDoc="0" locked="0" layoutInCell="1" allowOverlap="1" wp14:anchorId="2E01FE87" wp14:editId="1D8E40F6">
                <wp:simplePos x="0" y="0"/>
                <wp:positionH relativeFrom="column">
                  <wp:posOffset>1080135</wp:posOffset>
                </wp:positionH>
                <wp:positionV relativeFrom="page">
                  <wp:posOffset>6456045</wp:posOffset>
                </wp:positionV>
                <wp:extent cx="685165" cy="290830"/>
                <wp:effectExtent l="3810" t="4445" r="0" b="0"/>
                <wp:wrapNone/>
                <wp:docPr id="1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F12B38" w14:textId="77777777" w:rsidR="00E17CE6" w:rsidRDefault="00E17CE6" w:rsidP="00E17CE6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  <w:lang w:bidi="en-GB"/>
                              </w:rPr>
                              <w:t>consulting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1FE87" id="Text Box 17" o:spid="_x0000_s1054" type="#_x0000_t202" style="position:absolute;margin-left:85.05pt;margin-top:508.35pt;width:53.95pt;height:22.9pt;z-index:251718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" filled="f" fillcolor="#fffffe" stroked="f" strokecolor="#212120" insetpen="t">
                <v:textbox inset="2.88pt,2.88pt,2.88pt,2.88pt">
                  <w:txbxContent>
                    <w:p w14:paraId="3AF12B38" w14:textId="77777777" w:rsidR="00E17CE6" w:rsidRDefault="00E17CE6" w:rsidP="00E17CE6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  <w:lang w:bidi="en-GB"/>
                        </w:rPr>
                        <w:t>consulting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17CE6" w:rsidRPr="00E17CE6">
        <w:rPr>
          <w:noProof/>
          <w:lang w:bidi="en-GB"/>
        </w:rPr>
        <w:drawing>
          <wp:anchor distT="36576" distB="36576" distL="36576" distR="36576" simplePos="0" relativeHeight="251721728" behindDoc="0" locked="0" layoutInCell="1" allowOverlap="1" wp14:anchorId="755ECE84" wp14:editId="5125A426">
            <wp:simplePos x="0" y="0"/>
            <wp:positionH relativeFrom="column">
              <wp:posOffset>0</wp:posOffset>
            </wp:positionH>
            <wp:positionV relativeFrom="page">
              <wp:posOffset>4951730</wp:posOffset>
            </wp:positionV>
            <wp:extent cx="3896995" cy="342900"/>
            <wp:effectExtent l="0" t="0" r="0" b="0"/>
            <wp:wrapNone/>
            <wp:docPr id="77" name="Picture 77" descr="C:\Documents and Settings\tamic\Desktop\TC999D\TC9990301D-PB\TC9990301-IM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Documents and Settings\tamic\Desktop\TC999D\TC9990301D-PB\TC9990301-IMG04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1" t="1183" r="14844" b="91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CE6" w:rsidRPr="00E17CE6">
        <w:rPr>
          <w:noProof/>
          <w:lang w:bidi="en-GB"/>
        </w:rPr>
        <mc:AlternateContent>
          <mc:Choice Requires="wps">
            <w:drawing>
              <wp:anchor distT="36576" distB="36576" distL="36576" distR="36576" simplePos="0" relativeHeight="251724800" behindDoc="0" locked="0" layoutInCell="1" allowOverlap="1" wp14:anchorId="2C172BEF" wp14:editId="0FFD3968">
                <wp:simplePos x="0" y="0"/>
                <wp:positionH relativeFrom="column">
                  <wp:posOffset>271780</wp:posOffset>
                </wp:positionH>
                <wp:positionV relativeFrom="page">
                  <wp:posOffset>2359025</wp:posOffset>
                </wp:positionV>
                <wp:extent cx="1314450" cy="2514600"/>
                <wp:effectExtent l="0" t="0" r="4445" b="1905"/>
                <wp:wrapNone/>
                <wp:docPr id="7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7DECBC" w14:textId="77777777" w:rsidR="00E17CE6" w:rsidRDefault="00E17CE6" w:rsidP="00E17CE6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EF792F"/>
                                <w:spacing w:val="20"/>
                                <w:w w:val="90"/>
                                <w:sz w:val="28"/>
                                <w:szCs w:val="28"/>
                                <w:lang w:bidi="en-GB"/>
                              </w:rPr>
                              <w:t>Professional development</w:t>
                            </w:r>
                          </w:p>
                          <w:p w14:paraId="56EF93AE" w14:textId="77777777" w:rsidR="00E17CE6" w:rsidRDefault="00E17CE6" w:rsidP="00E17CE6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vicis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erat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epulae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validus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indole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valaconsequat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genitus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at. Sed,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plago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conventio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ulum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minim abbas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oppeto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commoveo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vereor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FFFFFE"/>
                                <w:sz w:val="15"/>
                                <w:szCs w:val="15"/>
                                <w:lang w:bidi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72BEF" id="Text Box 34" o:spid="_x0000_s1055" type="#_x0000_t202" style="position:absolute;margin-left:21.4pt;margin-top:185.75pt;width:103.5pt;height:198pt;z-index:251724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" filled="f" fillcolor="#fffffe" stroked="f" strokecolor="#212120" insetpen="t">
                <v:textbox inset="2.88pt,2.88pt,2.88pt,2.88pt">
                  <w:txbxContent>
                    <w:p w14:paraId="017DECBC" w14:textId="77777777" w:rsidR="00E17CE6" w:rsidRDefault="00E17CE6" w:rsidP="00E17CE6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EF792F"/>
                          <w:spacing w:val="20"/>
                          <w:w w:val="90"/>
                          <w:sz w:val="28"/>
                          <w:szCs w:val="28"/>
                          <w:lang w:bidi="en-GB"/>
                        </w:rPr>
                        <w:t>Professional development</w:t>
                      </w:r>
                    </w:p>
                    <w:p w14:paraId="56EF93AE" w14:textId="77777777" w:rsidR="00E17CE6" w:rsidRDefault="00E17CE6" w:rsidP="00E17CE6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Suscipit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vicis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praesent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erat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feugait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epulae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validus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indole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duis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enim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valaconsequat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genitus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at. Sed,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plago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conventio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aliquip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ulum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accumsan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augue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blandit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minim abbas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oppeto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commoveo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vereor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FFFFFE"/>
                          <w:sz w:val="15"/>
                          <w:szCs w:val="15"/>
                          <w:lang w:bidi="en-GB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C4988" w:rsidSect="00764C84">
      <w:pgSz w:w="11906" w:h="16838" w:code="9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19916" w14:textId="77777777" w:rsidR="00F55CDB" w:rsidRDefault="00F55CDB" w:rsidP="00AA544E">
      <w:pPr>
        <w:spacing w:after="0" w:line="240" w:lineRule="auto"/>
      </w:pPr>
      <w:r>
        <w:separator/>
      </w:r>
    </w:p>
  </w:endnote>
  <w:endnote w:type="continuationSeparator" w:id="0">
    <w:p w14:paraId="16197344" w14:textId="77777777" w:rsidR="00F55CDB" w:rsidRDefault="00F55CDB" w:rsidP="00AA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9E4ED" w14:textId="77777777" w:rsidR="00F55CDB" w:rsidRDefault="00F55CDB" w:rsidP="00AA544E">
      <w:pPr>
        <w:spacing w:after="0" w:line="240" w:lineRule="auto"/>
      </w:pPr>
      <w:r>
        <w:separator/>
      </w:r>
    </w:p>
  </w:footnote>
  <w:footnote w:type="continuationSeparator" w:id="0">
    <w:p w14:paraId="3AEC7ACA" w14:textId="77777777" w:rsidR="00F55CDB" w:rsidRDefault="00F55CDB" w:rsidP="00AA5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1781D"/>
    <w:multiLevelType w:val="hybridMultilevel"/>
    <w:tmpl w:val="5C6C27DA"/>
    <w:lvl w:ilvl="0" w:tplc="D4C2A5A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348C0"/>
    <w:multiLevelType w:val="hybridMultilevel"/>
    <w:tmpl w:val="CED8D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F47E4"/>
    <w:multiLevelType w:val="hybridMultilevel"/>
    <w:tmpl w:val="423097B6"/>
    <w:lvl w:ilvl="0" w:tplc="72EC5E4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706983">
    <w:abstractNumId w:val="0"/>
  </w:num>
  <w:num w:numId="2" w16cid:durableId="1741171375">
    <w:abstractNumId w:val="2"/>
  </w:num>
  <w:num w:numId="3" w16cid:durableId="827017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9A"/>
    <w:rsid w:val="00007B1D"/>
    <w:rsid w:val="000B0462"/>
    <w:rsid w:val="00116AF2"/>
    <w:rsid w:val="00142870"/>
    <w:rsid w:val="001F06C1"/>
    <w:rsid w:val="0020734B"/>
    <w:rsid w:val="0022650E"/>
    <w:rsid w:val="00246BF9"/>
    <w:rsid w:val="002656D6"/>
    <w:rsid w:val="00280D76"/>
    <w:rsid w:val="002A0B7E"/>
    <w:rsid w:val="002B2411"/>
    <w:rsid w:val="002C01FB"/>
    <w:rsid w:val="003132B9"/>
    <w:rsid w:val="0040112A"/>
    <w:rsid w:val="00421260"/>
    <w:rsid w:val="00445E81"/>
    <w:rsid w:val="004B3CDF"/>
    <w:rsid w:val="00553A46"/>
    <w:rsid w:val="00571BC4"/>
    <w:rsid w:val="005F72FD"/>
    <w:rsid w:val="006C456C"/>
    <w:rsid w:val="006F2933"/>
    <w:rsid w:val="007423DD"/>
    <w:rsid w:val="00754C45"/>
    <w:rsid w:val="00764C84"/>
    <w:rsid w:val="00780475"/>
    <w:rsid w:val="00850B79"/>
    <w:rsid w:val="008537C2"/>
    <w:rsid w:val="00870B1C"/>
    <w:rsid w:val="00920FD8"/>
    <w:rsid w:val="0094051C"/>
    <w:rsid w:val="00A046B2"/>
    <w:rsid w:val="00A96557"/>
    <w:rsid w:val="00AA544E"/>
    <w:rsid w:val="00AB4520"/>
    <w:rsid w:val="00B8020B"/>
    <w:rsid w:val="00B948E3"/>
    <w:rsid w:val="00BE64DC"/>
    <w:rsid w:val="00CA5C0E"/>
    <w:rsid w:val="00CB769A"/>
    <w:rsid w:val="00D4497E"/>
    <w:rsid w:val="00D96C60"/>
    <w:rsid w:val="00D97528"/>
    <w:rsid w:val="00E164FB"/>
    <w:rsid w:val="00E169C4"/>
    <w:rsid w:val="00E17CE6"/>
    <w:rsid w:val="00E30EE3"/>
    <w:rsid w:val="00EC159D"/>
    <w:rsid w:val="00F55CDB"/>
    <w:rsid w:val="00F80B90"/>
    <w:rsid w:val="00FA5842"/>
    <w:rsid w:val="00FD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992C5"/>
  <w15:chartTrackingRefBased/>
  <w15:docId w15:val="{A37212F4-1423-43DD-A368-E6AAA5AF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B79"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452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8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80D76"/>
  </w:style>
  <w:style w:type="paragraph" w:styleId="Rodap">
    <w:name w:val="footer"/>
    <w:basedOn w:val="Normal"/>
    <w:link w:val="RodapCarter"/>
    <w:uiPriority w:val="99"/>
    <w:unhideWhenUsed/>
    <w:rsid w:val="00280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80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Documents%20and%20Settings\tamic\Desktop\TC999D\TC9990301D-PB\TC9990301-IMG06.jpg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file:///C:\Documents%20and%20Settings\tamic\Desktop\TC999D\TC9990301D-PB\TC9990301-IMG07.png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layoutready.com/?utm_source=microsoft&amp;utm_medium=file&amp;utm_campaign=office_online" TargetMode="External"/><Relationship Id="rId10" Type="http://schemas.openxmlformats.org/officeDocument/2006/relationships/image" Target="file:///C:\Documents%20and%20Settings\tamic\Desktop\TC999D\TC9990301D-PB\TC9990301-IMG04.jpg" TargetMode="External"/><Relationship Id="rId19" Type="http://schemas.openxmlformats.org/officeDocument/2006/relationships/image" Target="file:///C:\Documents%20and%20Settings\tamic\Desktop\TC999D\TC9990301D-PB\TC9990301-IMG03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file:///C:\Documents%20and%20Settings\tamic\Desktop\TC999D\TC9990301D-PB\TC9990301-IMG05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eg\AppData\Roaming\Microsoft\Templates\Technology%20business%20newsletter%20(four%20page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newsletter (four pages)</Template>
  <TotalTime>82</TotalTime>
  <Pages>11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marega abdoulaye</dc:creator>
  <cp:keywords/>
  <dc:description/>
  <cp:lastModifiedBy>marega abdoulaye</cp:lastModifiedBy>
  <cp:revision>3</cp:revision>
  <dcterms:created xsi:type="dcterms:W3CDTF">2024-06-05T13:23:00Z</dcterms:created>
  <dcterms:modified xsi:type="dcterms:W3CDTF">2024-06-05T14:50:00Z</dcterms:modified>
</cp:coreProperties>
</file>